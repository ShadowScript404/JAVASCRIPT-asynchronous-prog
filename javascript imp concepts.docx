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FB6C9" w14:textId="7FA4065D" w:rsidR="00DC753E" w:rsidRPr="00713CC0" w:rsidRDefault="003562DA" w:rsidP="009C66EC">
      <w:pPr>
        <w:pStyle w:val="ListParagraph"/>
        <w:numPr>
          <w:ilvl w:val="0"/>
          <w:numId w:val="5"/>
        </w:numPr>
        <w:rPr>
          <w:b/>
          <w:bCs/>
          <w:i/>
          <w:iCs/>
          <w:sz w:val="40"/>
          <w:szCs w:val="40"/>
          <w:u w:val="single"/>
          <w:lang w:val="en-IN"/>
        </w:rPr>
      </w:pPr>
      <w:r w:rsidRPr="00713CC0"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t>try, catch and finally</w:t>
      </w:r>
      <w:r w:rsidR="00220221">
        <w:rPr>
          <w:b/>
          <w:bCs/>
          <w:i/>
          <w:iCs/>
          <w:sz w:val="40"/>
          <w:szCs w:val="40"/>
          <w:u w:val="single"/>
          <w:lang w:val="en-IN"/>
        </w:rPr>
        <w:t xml:space="preserve"> used for error handling</w:t>
      </w:r>
    </w:p>
    <w:p w14:paraId="257DC748" w14:textId="77777777" w:rsidR="003562DA" w:rsidRDefault="003562DA" w:rsidP="003562D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when we know there can be runtime error in the program at that time we use these error handling methods.</w:t>
      </w:r>
    </w:p>
    <w:p w14:paraId="011A4D4D" w14:textId="752DC13F" w:rsidR="003562DA" w:rsidRDefault="003562DA" w:rsidP="003562DA">
      <w:pPr>
        <w:rPr>
          <w:sz w:val="32"/>
          <w:szCs w:val="32"/>
          <w:lang w:val="en-IN"/>
        </w:rPr>
      </w:pPr>
      <w:r w:rsidRPr="003562DA">
        <w:rPr>
          <w:b/>
          <w:bCs/>
          <w:i/>
          <w:iCs/>
          <w:sz w:val="32"/>
          <w:szCs w:val="32"/>
          <w:u w:val="single"/>
          <w:lang w:val="en-IN"/>
        </w:rPr>
        <w:t xml:space="preserve">Try </w:t>
      </w:r>
      <w:r>
        <w:rPr>
          <w:sz w:val="32"/>
          <w:szCs w:val="32"/>
          <w:lang w:val="en-IN"/>
        </w:rPr>
        <w:t xml:space="preserve">:- </w:t>
      </w:r>
      <w:r w:rsidRPr="003562DA">
        <w:rPr>
          <w:sz w:val="28"/>
          <w:szCs w:val="28"/>
          <w:lang w:val="en-IN"/>
        </w:rPr>
        <w:t>If any error occurs in within this try block then javascript stops running or executing the try block and to catch block</w:t>
      </w:r>
    </w:p>
    <w:p w14:paraId="5D67E462" w14:textId="688A4DB6" w:rsidR="003562DA" w:rsidRDefault="003562DA" w:rsidP="003562DA">
      <w:pPr>
        <w:rPr>
          <w:sz w:val="28"/>
          <w:szCs w:val="28"/>
          <w:lang w:val="en-IN"/>
        </w:rPr>
      </w:pPr>
      <w:r w:rsidRPr="003562DA">
        <w:rPr>
          <w:b/>
          <w:bCs/>
          <w:i/>
          <w:iCs/>
          <w:sz w:val="32"/>
          <w:szCs w:val="32"/>
          <w:u w:val="single"/>
          <w:lang w:val="en-IN"/>
        </w:rPr>
        <w:t>Catch</w:t>
      </w:r>
      <w:r>
        <w:rPr>
          <w:sz w:val="32"/>
          <w:szCs w:val="32"/>
          <w:lang w:val="en-IN"/>
        </w:rPr>
        <w:t xml:space="preserve"> :- </w:t>
      </w:r>
      <w:r w:rsidR="004E26F2" w:rsidRPr="004E26F2">
        <w:rPr>
          <w:sz w:val="28"/>
          <w:szCs w:val="28"/>
        </w:rPr>
        <w:t>The catch block is where you handle any errors that occur in the try block</w:t>
      </w:r>
      <w:r w:rsidR="004E26F2">
        <w:rPr>
          <w:sz w:val="28"/>
          <w:szCs w:val="28"/>
        </w:rPr>
        <w:t>. It contains the code that handles the error you can access the error object as an argument in the catch block</w:t>
      </w:r>
    </w:p>
    <w:p w14:paraId="144F4FE4" w14:textId="4B355661" w:rsidR="009C79C4" w:rsidRDefault="003562DA" w:rsidP="003562DA">
      <w:pPr>
        <w:rPr>
          <w:sz w:val="28"/>
          <w:szCs w:val="28"/>
          <w:lang w:val="en-IN"/>
        </w:rPr>
      </w:pPr>
      <w:r w:rsidRPr="003562DA">
        <w:rPr>
          <w:b/>
          <w:bCs/>
          <w:i/>
          <w:iCs/>
          <w:sz w:val="32"/>
          <w:szCs w:val="32"/>
          <w:u w:val="single"/>
          <w:lang w:val="en-IN"/>
        </w:rPr>
        <w:t>Finally</w:t>
      </w:r>
      <w:r>
        <w:rPr>
          <w:sz w:val="28"/>
          <w:szCs w:val="28"/>
          <w:lang w:val="en-IN"/>
        </w:rPr>
        <w:t xml:space="preserve"> :- this is an optional block, this contains the code that will execute any how in any situation whether there is an error or not.  </w:t>
      </w:r>
    </w:p>
    <w:p w14:paraId="6F65F31F" w14:textId="12F38ECC" w:rsidR="009C79C4" w:rsidRPr="009C79C4" w:rsidRDefault="009C79C4" w:rsidP="009C79C4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>try {</w:t>
      </w:r>
    </w:p>
    <w:p w14:paraId="352CCD98" w14:textId="24B9EE3F" w:rsidR="009C79C4" w:rsidRPr="009C79C4" w:rsidRDefault="009C79C4" w:rsidP="009C79C4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 xml:space="preserve">  let result = riskyOperation(); </w:t>
      </w:r>
    </w:p>
    <w:p w14:paraId="12D81843" w14:textId="77777777" w:rsidR="009C79C4" w:rsidRPr="009C79C4" w:rsidRDefault="009C79C4" w:rsidP="009C79C4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 xml:space="preserve">  console.log("Operation successful:", result);</w:t>
      </w:r>
    </w:p>
    <w:p w14:paraId="12552847" w14:textId="0BF59AF7" w:rsidR="009C79C4" w:rsidRPr="009C79C4" w:rsidRDefault="009C79C4" w:rsidP="009C79C4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>} catch (error) {</w:t>
      </w:r>
    </w:p>
    <w:p w14:paraId="67F6F106" w14:textId="77777777" w:rsidR="009C79C4" w:rsidRPr="009C79C4" w:rsidRDefault="009C79C4" w:rsidP="009C79C4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 xml:space="preserve">  </w:t>
      </w:r>
      <w:proofErr w:type="gramStart"/>
      <w:r w:rsidRPr="009C79C4">
        <w:rPr>
          <w:sz w:val="28"/>
          <w:szCs w:val="28"/>
          <w:highlight w:val="cyan"/>
          <w:lang w:val="en-IN"/>
        </w:rPr>
        <w:t>console.error</w:t>
      </w:r>
      <w:proofErr w:type="gramEnd"/>
      <w:r w:rsidRPr="009C79C4">
        <w:rPr>
          <w:sz w:val="28"/>
          <w:szCs w:val="28"/>
          <w:highlight w:val="cyan"/>
          <w:lang w:val="en-IN"/>
        </w:rPr>
        <w:t>("An error occurred:", error.message);</w:t>
      </w:r>
    </w:p>
    <w:p w14:paraId="3E2AD323" w14:textId="6846B26C" w:rsidR="009C79C4" w:rsidRPr="009C79C4" w:rsidRDefault="009C79C4" w:rsidP="009C79C4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>} finally {</w:t>
      </w:r>
    </w:p>
    <w:p w14:paraId="0BF2C002" w14:textId="77777777" w:rsidR="009C79C4" w:rsidRPr="009C79C4" w:rsidRDefault="009C79C4" w:rsidP="009C79C4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 xml:space="preserve">  console.log("Cleanup code executed.");</w:t>
      </w:r>
    </w:p>
    <w:p w14:paraId="645FC454" w14:textId="4201FDEA" w:rsidR="009C79C4" w:rsidRDefault="009C79C4" w:rsidP="009C79C4">
      <w:pPr>
        <w:rPr>
          <w:sz w:val="28"/>
          <w:szCs w:val="28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>}</w:t>
      </w:r>
    </w:p>
    <w:p w14:paraId="246DF73E" w14:textId="61C8D885" w:rsidR="009C79C4" w:rsidRDefault="009F2B34" w:rsidP="009C79C4">
      <w:pPr>
        <w:rPr>
          <w:sz w:val="28"/>
          <w:szCs w:val="28"/>
          <w:lang w:val="en-IN"/>
        </w:rPr>
      </w:pPr>
      <w:r w:rsidRPr="00B806DF">
        <w:rPr>
          <w:b/>
          <w:bCs/>
          <w:sz w:val="36"/>
          <w:szCs w:val="36"/>
          <w:lang w:val="en-IN"/>
        </w:rPr>
        <w:t>OUTPUT</w:t>
      </w:r>
      <w:r>
        <w:rPr>
          <w:sz w:val="32"/>
          <w:szCs w:val="32"/>
          <w:lang w:val="en-IN"/>
        </w:rPr>
        <w:t xml:space="preserve">:- </w:t>
      </w:r>
      <w:r w:rsidRPr="009F2B34">
        <w:rPr>
          <w:sz w:val="28"/>
          <w:szCs w:val="28"/>
          <w:lang w:val="en-IN"/>
        </w:rPr>
        <w:t>An error occurred</w:t>
      </w:r>
      <w:r>
        <w:rPr>
          <w:sz w:val="28"/>
          <w:szCs w:val="28"/>
          <w:lang w:val="en-IN"/>
        </w:rPr>
        <w:t>: riskyOperation is not defined</w:t>
      </w:r>
    </w:p>
    <w:p w14:paraId="7BFFBCF5" w14:textId="2AEF5329" w:rsidR="00B806DF" w:rsidRDefault="009F2B34" w:rsidP="004E26F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</w:t>
      </w:r>
      <w:r w:rsidR="00B806DF"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 xml:space="preserve"> Cleanup code executed.</w:t>
      </w:r>
    </w:p>
    <w:p w14:paraId="1D01E335" w14:textId="078E1E60" w:rsidR="00B806DF" w:rsidRPr="00B806DF" w:rsidRDefault="00B806DF" w:rsidP="004E26F2">
      <w:pPr>
        <w:rPr>
          <w:b/>
          <w:bCs/>
          <w:sz w:val="40"/>
          <w:szCs w:val="40"/>
          <w:lang w:val="en-IN"/>
        </w:rPr>
      </w:pPr>
      <w:r w:rsidRPr="00B806DF">
        <w:rPr>
          <w:b/>
          <w:bCs/>
          <w:sz w:val="40"/>
          <w:szCs w:val="40"/>
          <w:lang w:val="en-IN"/>
        </w:rPr>
        <w:t>EXPLANATION OF THE ABOVE EXAMPLE</w:t>
      </w:r>
    </w:p>
    <w:p w14:paraId="5E1DD7DD" w14:textId="1E0F37D6" w:rsidR="009C79C4" w:rsidRDefault="004E26F2" w:rsidP="003562D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Here the function riskyOperation() is not defined </w:t>
      </w:r>
      <w:r w:rsidR="00B806DF">
        <w:rPr>
          <w:sz w:val="28"/>
          <w:szCs w:val="28"/>
          <w:lang w:val="en-IN"/>
        </w:rPr>
        <w:t>that shows an error and the catch and finally block has been executed with the error message.</w:t>
      </w:r>
    </w:p>
    <w:p w14:paraId="5F079AF8" w14:textId="4FFFF20F" w:rsidR="004330C0" w:rsidRPr="00D01052" w:rsidRDefault="004330C0" w:rsidP="009C66EC">
      <w:pPr>
        <w:pStyle w:val="ListParagraph"/>
        <w:numPr>
          <w:ilvl w:val="0"/>
          <w:numId w:val="5"/>
        </w:numPr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</w:pPr>
      <w:proofErr w:type="spellStart"/>
      <w:r w:rsidRPr="00713CC0"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lastRenderedPageBreak/>
        <w:t>Lexial</w:t>
      </w:r>
      <w:proofErr w:type="spellEnd"/>
      <w:r w:rsidRPr="00713CC0"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t xml:space="preserve"> </w:t>
      </w:r>
      <w:r w:rsidRPr="00D01052"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t>scope</w:t>
      </w:r>
      <w:r w:rsidR="00D01052" w:rsidRPr="00D01052"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t xml:space="preserve"> with example</w:t>
      </w:r>
    </w:p>
    <w:p w14:paraId="0BFAFD12" w14:textId="31075326" w:rsidR="006C14AB" w:rsidRDefault="00713CC0" w:rsidP="003562D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is a </w:t>
      </w:r>
      <w:r w:rsidR="006C14AB">
        <w:rPr>
          <w:sz w:val="28"/>
          <w:szCs w:val="28"/>
          <w:lang w:val="en-IN"/>
        </w:rPr>
        <w:t>concept in programming languages where the scope of variable is determined by its position in source code</w:t>
      </w:r>
      <w:r>
        <w:rPr>
          <w:sz w:val="28"/>
          <w:szCs w:val="28"/>
          <w:lang w:val="en-IN"/>
        </w:rPr>
        <w:t>. In simple words visibility of variables and functions is based on their location within the nested structure of code.</w:t>
      </w:r>
    </w:p>
    <w:p w14:paraId="4B86324C" w14:textId="1F263897" w:rsidR="00E22FB6" w:rsidRPr="00E22FB6" w:rsidRDefault="00713CC0" w:rsidP="003562DA">
      <w:pPr>
        <w:rPr>
          <w:i/>
          <w:iCs/>
          <w:sz w:val="36"/>
          <w:szCs w:val="36"/>
          <w:u w:val="single"/>
          <w:lang w:val="en-IN"/>
        </w:rPr>
      </w:pPr>
      <w:r>
        <w:rPr>
          <w:sz w:val="28"/>
          <w:szCs w:val="28"/>
          <w:lang w:val="en-IN"/>
        </w:rPr>
        <w:t>Here the nested functions have access to variables defined in outer (enclosing) scopes this relation is established at the compile time and remains constant throughout the execution of the code.</w:t>
      </w:r>
    </w:p>
    <w:p w14:paraId="5A0434B9" w14:textId="7338B61B" w:rsidR="004330C0" w:rsidRPr="009C79C4" w:rsidRDefault="004330C0" w:rsidP="003562DA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>Function outer() {</w:t>
      </w:r>
    </w:p>
    <w:p w14:paraId="28B50175" w14:textId="16FCF180" w:rsidR="004330C0" w:rsidRPr="009C79C4" w:rsidRDefault="004330C0" w:rsidP="003562DA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 xml:space="preserve">    Let outervariable = “Hey Guys”;</w:t>
      </w:r>
    </w:p>
    <w:p w14:paraId="6F65B78B" w14:textId="12FE9574" w:rsidR="004330C0" w:rsidRPr="009C79C4" w:rsidRDefault="009C79C4" w:rsidP="003562DA">
      <w:pPr>
        <w:rPr>
          <w:sz w:val="28"/>
          <w:szCs w:val="28"/>
          <w:highlight w:val="cyan"/>
          <w:lang w:val="en-IN"/>
        </w:rPr>
      </w:pPr>
      <w:r>
        <w:rPr>
          <w:sz w:val="28"/>
          <w:szCs w:val="28"/>
          <w:highlight w:val="cyan"/>
          <w:lang w:val="en-IN"/>
        </w:rPr>
        <w:t xml:space="preserve">    </w:t>
      </w:r>
      <w:r w:rsidR="004330C0" w:rsidRPr="009C79C4">
        <w:rPr>
          <w:sz w:val="28"/>
          <w:szCs w:val="28"/>
          <w:highlight w:val="cyan"/>
          <w:lang w:val="en-IN"/>
        </w:rPr>
        <w:t>Function inner() {</w:t>
      </w:r>
    </w:p>
    <w:p w14:paraId="0F43FAA4" w14:textId="77B83F56" w:rsidR="004330C0" w:rsidRPr="009C79C4" w:rsidRDefault="004330C0" w:rsidP="003562DA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 xml:space="preserve">        Let innervariable= “tata dosto”;</w:t>
      </w:r>
    </w:p>
    <w:p w14:paraId="2043931F" w14:textId="60C0DE01" w:rsidR="004330C0" w:rsidRPr="009C79C4" w:rsidRDefault="004330C0" w:rsidP="003562DA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 xml:space="preserve">        Console.log(outervariable)</w:t>
      </w:r>
      <w:r w:rsidR="009F2B34">
        <w:rPr>
          <w:sz w:val="28"/>
          <w:szCs w:val="28"/>
          <w:highlight w:val="cyan"/>
          <w:lang w:val="en-IN"/>
        </w:rPr>
        <w:t>;</w:t>
      </w:r>
    </w:p>
    <w:p w14:paraId="5269AB44" w14:textId="089A7695" w:rsidR="004330C0" w:rsidRPr="009C79C4" w:rsidRDefault="009C79C4" w:rsidP="003562DA">
      <w:pPr>
        <w:rPr>
          <w:sz w:val="28"/>
          <w:szCs w:val="28"/>
          <w:highlight w:val="cyan"/>
          <w:lang w:val="en-IN"/>
        </w:rPr>
      </w:pPr>
      <w:r>
        <w:rPr>
          <w:sz w:val="28"/>
          <w:szCs w:val="28"/>
          <w:highlight w:val="cyan"/>
          <w:lang w:val="en-IN"/>
        </w:rPr>
        <w:t xml:space="preserve">    </w:t>
      </w:r>
      <w:r w:rsidR="004330C0" w:rsidRPr="009C79C4">
        <w:rPr>
          <w:sz w:val="28"/>
          <w:szCs w:val="28"/>
          <w:highlight w:val="cyan"/>
          <w:lang w:val="en-IN"/>
        </w:rPr>
        <w:t>}</w:t>
      </w:r>
    </w:p>
    <w:p w14:paraId="6DB6124E" w14:textId="29B22AFF" w:rsidR="004330C0" w:rsidRPr="009C79C4" w:rsidRDefault="004330C0" w:rsidP="003562DA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>Inner();</w:t>
      </w:r>
    </w:p>
    <w:p w14:paraId="2B6368F9" w14:textId="1FBED227" w:rsidR="004330C0" w:rsidRPr="009C79C4" w:rsidRDefault="004330C0" w:rsidP="003562DA">
      <w:pPr>
        <w:rPr>
          <w:sz w:val="28"/>
          <w:szCs w:val="28"/>
          <w:highlight w:val="cyan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>}</w:t>
      </w:r>
    </w:p>
    <w:p w14:paraId="3A6C6B00" w14:textId="2EC5F0BE" w:rsidR="00E22FB6" w:rsidRDefault="004330C0" w:rsidP="003562DA">
      <w:pPr>
        <w:rPr>
          <w:sz w:val="28"/>
          <w:szCs w:val="28"/>
          <w:lang w:val="en-IN"/>
        </w:rPr>
      </w:pPr>
      <w:r w:rsidRPr="009C79C4">
        <w:rPr>
          <w:sz w:val="28"/>
          <w:szCs w:val="28"/>
          <w:highlight w:val="cyan"/>
          <w:lang w:val="en-IN"/>
        </w:rPr>
        <w:t>Outer();</w:t>
      </w:r>
    </w:p>
    <w:p w14:paraId="15246DAE" w14:textId="1855CDD4" w:rsidR="00E22FB6" w:rsidRDefault="009C79C4" w:rsidP="003562DA">
      <w:pPr>
        <w:rPr>
          <w:b/>
          <w:bCs/>
          <w:sz w:val="40"/>
          <w:szCs w:val="40"/>
          <w:lang w:val="en-IN"/>
        </w:rPr>
      </w:pPr>
      <w:r w:rsidRPr="009C79C4">
        <w:rPr>
          <w:b/>
          <w:bCs/>
          <w:sz w:val="40"/>
          <w:szCs w:val="40"/>
          <w:lang w:val="en-IN"/>
        </w:rPr>
        <w:t>OUTPUT:- Hey Guys</w:t>
      </w:r>
    </w:p>
    <w:p w14:paraId="5A1F0AB1" w14:textId="4FD0E442" w:rsidR="009F2B34" w:rsidRDefault="009F2B34" w:rsidP="003562DA">
      <w:pPr>
        <w:rPr>
          <w:i/>
          <w:iCs/>
          <w:sz w:val="40"/>
          <w:szCs w:val="40"/>
          <w:lang w:val="en-IN"/>
        </w:rPr>
      </w:pPr>
      <w:r w:rsidRPr="009F2B34">
        <w:rPr>
          <w:i/>
          <w:iCs/>
          <w:sz w:val="40"/>
          <w:szCs w:val="40"/>
          <w:lang w:val="en-IN"/>
        </w:rPr>
        <w:t>EXPLANATION</w:t>
      </w:r>
      <w:r>
        <w:rPr>
          <w:i/>
          <w:iCs/>
          <w:sz w:val="40"/>
          <w:szCs w:val="40"/>
          <w:lang w:val="en-IN"/>
        </w:rPr>
        <w:t xml:space="preserve"> FOR THE </w:t>
      </w:r>
      <w:r w:rsidR="00D01052">
        <w:rPr>
          <w:i/>
          <w:iCs/>
          <w:sz w:val="40"/>
          <w:szCs w:val="40"/>
          <w:lang w:val="en-IN"/>
        </w:rPr>
        <w:t>LEXICAL SCOPE EXAMPLE..</w:t>
      </w:r>
    </w:p>
    <w:p w14:paraId="3372C2CB" w14:textId="0115FFB6" w:rsidR="00E22FB6" w:rsidRPr="00E22FB6" w:rsidRDefault="00E22FB6" w:rsidP="00E22FB6">
      <w:pPr>
        <w:rPr>
          <w:sz w:val="28"/>
          <w:szCs w:val="28"/>
          <w:lang w:val="en-IN"/>
        </w:rPr>
      </w:pPr>
      <w:r w:rsidRPr="00D01052">
        <w:rPr>
          <w:b/>
          <w:bCs/>
          <w:sz w:val="40"/>
          <w:szCs w:val="40"/>
          <w:u w:val="single"/>
        </w:rPr>
        <w:t>Defining `</w:t>
      </w:r>
      <w:proofErr w:type="gramStart"/>
      <w:r w:rsidRPr="00D01052">
        <w:rPr>
          <w:b/>
          <w:bCs/>
          <w:sz w:val="40"/>
          <w:szCs w:val="40"/>
          <w:u w:val="single"/>
        </w:rPr>
        <w:t>outer(</w:t>
      </w:r>
      <w:proofErr w:type="gramEnd"/>
      <w:r w:rsidRPr="00D01052">
        <w:rPr>
          <w:b/>
          <w:bCs/>
          <w:sz w:val="40"/>
          <w:szCs w:val="40"/>
          <w:u w:val="single"/>
        </w:rPr>
        <w:t>)` Function</w:t>
      </w:r>
      <w:r w:rsidRPr="00E22FB6">
        <w:rPr>
          <w:sz w:val="40"/>
          <w:szCs w:val="40"/>
        </w:rPr>
        <w:t>:-</w:t>
      </w:r>
      <w:r w:rsidRPr="00E22FB6">
        <w:rPr>
          <w:sz w:val="40"/>
          <w:szCs w:val="40"/>
          <w:lang w:val="en-IN"/>
        </w:rPr>
        <w:t xml:space="preserve"> </w:t>
      </w:r>
      <w:r>
        <w:rPr>
          <w:sz w:val="28"/>
          <w:szCs w:val="28"/>
          <w:lang w:val="en-IN"/>
        </w:rPr>
        <w:t>h</w:t>
      </w:r>
      <w:r w:rsidRPr="00E22FB6">
        <w:rPr>
          <w:sz w:val="28"/>
          <w:szCs w:val="28"/>
          <w:lang w:val="en-IN"/>
        </w:rPr>
        <w:t>ere the `outer` function is defined, it creates a variable name `outerVariable` with a value "Hey Guys"</w:t>
      </w:r>
      <w:r w:rsidR="00D01052">
        <w:rPr>
          <w:sz w:val="28"/>
          <w:szCs w:val="28"/>
          <w:lang w:val="en-IN"/>
        </w:rPr>
        <w:t>.</w:t>
      </w:r>
    </w:p>
    <w:p w14:paraId="40964460" w14:textId="518BF3D4" w:rsidR="00E22FB6" w:rsidRPr="00E22FB6" w:rsidRDefault="00E22FB6" w:rsidP="00E22FB6">
      <w:pPr>
        <w:rPr>
          <w:sz w:val="28"/>
          <w:szCs w:val="28"/>
          <w:lang w:val="en-IN"/>
        </w:rPr>
      </w:pPr>
      <w:r w:rsidRPr="00D01052">
        <w:rPr>
          <w:b/>
          <w:bCs/>
          <w:sz w:val="40"/>
          <w:szCs w:val="40"/>
          <w:u w:val="single"/>
        </w:rPr>
        <w:t>Defining `</w:t>
      </w:r>
      <w:proofErr w:type="gramStart"/>
      <w:r w:rsidRPr="00D01052">
        <w:rPr>
          <w:b/>
          <w:bCs/>
          <w:sz w:val="40"/>
          <w:szCs w:val="40"/>
          <w:u w:val="single"/>
        </w:rPr>
        <w:t>inner(</w:t>
      </w:r>
      <w:proofErr w:type="gramEnd"/>
      <w:r w:rsidRPr="00D01052">
        <w:rPr>
          <w:b/>
          <w:bCs/>
          <w:sz w:val="40"/>
          <w:szCs w:val="40"/>
          <w:u w:val="single"/>
        </w:rPr>
        <w:t>)`</w:t>
      </w:r>
      <w:r w:rsidRPr="00E22FB6">
        <w:rPr>
          <w:b/>
          <w:bCs/>
          <w:sz w:val="40"/>
          <w:szCs w:val="40"/>
        </w:rPr>
        <w:t xml:space="preserve"> Function</w:t>
      </w:r>
      <w:r>
        <w:rPr>
          <w:b/>
          <w:bCs/>
          <w:sz w:val="40"/>
          <w:szCs w:val="40"/>
        </w:rPr>
        <w:t>:-</w:t>
      </w:r>
      <w:r w:rsidRPr="00E22FB6">
        <w:rPr>
          <w:sz w:val="28"/>
          <w:szCs w:val="28"/>
          <w:lang w:val="en-IN"/>
        </w:rPr>
        <w:t xml:space="preserve"> Inside `outer`, another function call</w:t>
      </w:r>
      <w:r>
        <w:rPr>
          <w:sz w:val="28"/>
          <w:szCs w:val="28"/>
          <w:lang w:val="en-IN"/>
        </w:rPr>
        <w:t xml:space="preserve"> </w:t>
      </w:r>
      <w:r w:rsidRPr="00E22FB6">
        <w:rPr>
          <w:sz w:val="28"/>
          <w:szCs w:val="28"/>
          <w:lang w:val="en-IN"/>
        </w:rPr>
        <w:t>`inner` is defined this function has its own local variable `</w:t>
      </w:r>
      <w:r>
        <w:rPr>
          <w:sz w:val="28"/>
          <w:szCs w:val="28"/>
          <w:lang w:val="en-IN"/>
        </w:rPr>
        <w:t>innervariable`</w:t>
      </w:r>
      <w:r w:rsidRPr="00E22FB6">
        <w:rPr>
          <w:sz w:val="28"/>
          <w:szCs w:val="28"/>
          <w:lang w:val="en-IN"/>
        </w:rPr>
        <w:t xml:space="preserve"> with a value "tata dosto"</w:t>
      </w:r>
      <w:r w:rsidR="00D01052">
        <w:rPr>
          <w:sz w:val="28"/>
          <w:szCs w:val="28"/>
          <w:lang w:val="en-IN"/>
        </w:rPr>
        <w:t>.</w:t>
      </w:r>
    </w:p>
    <w:p w14:paraId="5FC9E194" w14:textId="06CB0BE7" w:rsidR="00E22FB6" w:rsidRDefault="00D01052" w:rsidP="00E22FB6">
      <w:pPr>
        <w:rPr>
          <w:sz w:val="28"/>
          <w:szCs w:val="28"/>
          <w:lang w:val="en-IN"/>
        </w:rPr>
      </w:pPr>
      <w:r w:rsidRPr="00D01052">
        <w:rPr>
          <w:b/>
          <w:bCs/>
          <w:sz w:val="40"/>
          <w:szCs w:val="40"/>
          <w:u w:val="single"/>
          <w:lang w:val="en-IN"/>
        </w:rPr>
        <w:lastRenderedPageBreak/>
        <w:t>Accessing `outerVariable`</w:t>
      </w:r>
      <w:r>
        <w:rPr>
          <w:b/>
          <w:bCs/>
          <w:sz w:val="40"/>
          <w:szCs w:val="40"/>
          <w:lang w:val="en-IN"/>
        </w:rPr>
        <w:t xml:space="preserve">:- </w:t>
      </w:r>
      <w:r w:rsidR="00E22FB6" w:rsidRPr="00E22FB6">
        <w:rPr>
          <w:sz w:val="28"/>
          <w:szCs w:val="28"/>
          <w:lang w:val="en-IN"/>
        </w:rPr>
        <w:t>The `inner` function is called within `outer`. At this point, the code inside `inner` executes and prints `outerVariable` to the console. The output will be "Hey Guys"</w:t>
      </w:r>
      <w:r>
        <w:rPr>
          <w:sz w:val="28"/>
          <w:szCs w:val="28"/>
          <w:lang w:val="en-IN"/>
        </w:rPr>
        <w:t>.</w:t>
      </w:r>
    </w:p>
    <w:p w14:paraId="0C27D9AE" w14:textId="77777777" w:rsidR="00FE69D2" w:rsidRDefault="00FE69D2" w:rsidP="00E22FB6">
      <w:pPr>
        <w:rPr>
          <w:sz w:val="28"/>
          <w:szCs w:val="28"/>
          <w:lang w:val="en-IN"/>
        </w:rPr>
      </w:pPr>
    </w:p>
    <w:p w14:paraId="70929EBE" w14:textId="10EF8E0F" w:rsidR="00AA5705" w:rsidRDefault="00AA5705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51298EFE" w14:textId="07F06BB6" w:rsidR="00D01052" w:rsidRDefault="00AA5705" w:rsidP="009C66EC">
      <w:pPr>
        <w:pStyle w:val="ListParagraph"/>
        <w:numPr>
          <w:ilvl w:val="0"/>
          <w:numId w:val="5"/>
        </w:numPr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</w:pPr>
      <w:r w:rsidRPr="00AA5705"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lastRenderedPageBreak/>
        <w:t>Closures</w:t>
      </w:r>
    </w:p>
    <w:p w14:paraId="5CCC7EDF" w14:textId="015624B6" w:rsidR="00AA5705" w:rsidRDefault="00AA5705" w:rsidP="00AA5705">
      <w:pPr>
        <w:ind w:left="360"/>
        <w:rPr>
          <w:sz w:val="28"/>
          <w:szCs w:val="28"/>
        </w:rPr>
      </w:pPr>
      <w:r w:rsidRPr="00AA5705">
        <w:rPr>
          <w:sz w:val="28"/>
          <w:szCs w:val="28"/>
        </w:rPr>
        <w:t>A closure in JavaScript is when a function retains access to its outer (lexical) environment, even after the outer function has finished executing. This allows the inner function to remember and use variables from its outer scope.</w:t>
      </w:r>
    </w:p>
    <w:p w14:paraId="4C5D0A30" w14:textId="77777777" w:rsidR="00AA5705" w:rsidRDefault="00AA5705" w:rsidP="00AA5705">
      <w:pPr>
        <w:ind w:left="360"/>
        <w:rPr>
          <w:sz w:val="28"/>
          <w:szCs w:val="28"/>
        </w:rPr>
      </w:pPr>
    </w:p>
    <w:p w14:paraId="677EF4B1" w14:textId="77777777" w:rsidR="00AA5705" w:rsidRPr="00AA5705" w:rsidRDefault="00AA5705" w:rsidP="00AA5705">
      <w:pPr>
        <w:ind w:left="360"/>
        <w:rPr>
          <w:sz w:val="28"/>
          <w:szCs w:val="28"/>
          <w:highlight w:val="cyan"/>
          <w:lang w:val="en-IN"/>
        </w:rPr>
      </w:pPr>
      <w:r w:rsidRPr="00AA5705">
        <w:rPr>
          <w:sz w:val="28"/>
          <w:szCs w:val="28"/>
          <w:highlight w:val="cyan"/>
          <w:lang w:val="en-IN"/>
        </w:rPr>
        <w:t>function outerFunction() {</w:t>
      </w:r>
    </w:p>
    <w:p w14:paraId="5B4355CC" w14:textId="09EF11B2" w:rsidR="00AA5705" w:rsidRPr="00AA5705" w:rsidRDefault="00AA5705" w:rsidP="00AA5705">
      <w:pPr>
        <w:ind w:left="360"/>
        <w:rPr>
          <w:sz w:val="28"/>
          <w:szCs w:val="28"/>
          <w:highlight w:val="cyan"/>
          <w:lang w:val="en-IN"/>
        </w:rPr>
      </w:pPr>
      <w:r w:rsidRPr="00AA5705">
        <w:rPr>
          <w:sz w:val="28"/>
          <w:szCs w:val="28"/>
          <w:highlight w:val="cyan"/>
          <w:lang w:val="en-IN"/>
        </w:rPr>
        <w:t xml:space="preserve">    let outerVariable = 'I am outside!';</w:t>
      </w:r>
    </w:p>
    <w:p w14:paraId="413F636D" w14:textId="77777777" w:rsidR="00AA5705" w:rsidRPr="00AA5705" w:rsidRDefault="00AA5705" w:rsidP="00AA5705">
      <w:pPr>
        <w:ind w:left="360"/>
        <w:rPr>
          <w:sz w:val="28"/>
          <w:szCs w:val="28"/>
          <w:highlight w:val="cyan"/>
          <w:lang w:val="en-IN"/>
        </w:rPr>
      </w:pPr>
      <w:r w:rsidRPr="00AA5705">
        <w:rPr>
          <w:sz w:val="28"/>
          <w:szCs w:val="28"/>
          <w:highlight w:val="cyan"/>
          <w:lang w:val="en-IN"/>
        </w:rPr>
        <w:t xml:space="preserve">    function innerFunction() {</w:t>
      </w:r>
    </w:p>
    <w:p w14:paraId="37D63127" w14:textId="77777777" w:rsidR="00AA5705" w:rsidRPr="00AA5705" w:rsidRDefault="00AA5705" w:rsidP="00AA5705">
      <w:pPr>
        <w:ind w:left="360"/>
        <w:rPr>
          <w:sz w:val="28"/>
          <w:szCs w:val="28"/>
          <w:highlight w:val="cyan"/>
          <w:lang w:val="en-IN"/>
        </w:rPr>
      </w:pPr>
      <w:r w:rsidRPr="00AA5705">
        <w:rPr>
          <w:sz w:val="28"/>
          <w:szCs w:val="28"/>
          <w:highlight w:val="cyan"/>
          <w:lang w:val="en-IN"/>
        </w:rPr>
        <w:t xml:space="preserve">        console.log(outerVariable);</w:t>
      </w:r>
    </w:p>
    <w:p w14:paraId="3E3E912D" w14:textId="0E37B388" w:rsidR="00AA5705" w:rsidRPr="00AA5705" w:rsidRDefault="00AA5705" w:rsidP="00AA5705">
      <w:pPr>
        <w:ind w:left="360"/>
        <w:rPr>
          <w:sz w:val="28"/>
          <w:szCs w:val="28"/>
          <w:highlight w:val="cyan"/>
          <w:lang w:val="en-IN"/>
        </w:rPr>
      </w:pPr>
      <w:r w:rsidRPr="00AA5705">
        <w:rPr>
          <w:sz w:val="28"/>
          <w:szCs w:val="28"/>
          <w:highlight w:val="cyan"/>
          <w:lang w:val="en-IN"/>
        </w:rPr>
        <w:t xml:space="preserve">    }</w:t>
      </w:r>
    </w:p>
    <w:p w14:paraId="015448CA" w14:textId="77777777" w:rsidR="00AA5705" w:rsidRPr="00AA5705" w:rsidRDefault="00AA5705" w:rsidP="00AA5705">
      <w:pPr>
        <w:ind w:left="360"/>
        <w:rPr>
          <w:sz w:val="28"/>
          <w:szCs w:val="28"/>
          <w:highlight w:val="cyan"/>
          <w:lang w:val="en-IN"/>
        </w:rPr>
      </w:pPr>
      <w:r w:rsidRPr="00AA5705">
        <w:rPr>
          <w:sz w:val="28"/>
          <w:szCs w:val="28"/>
          <w:highlight w:val="cyan"/>
          <w:lang w:val="en-IN"/>
        </w:rPr>
        <w:t xml:space="preserve">    return innerFunction;</w:t>
      </w:r>
    </w:p>
    <w:p w14:paraId="54172A50" w14:textId="6432DC3B" w:rsidR="00AA5705" w:rsidRPr="00AA5705" w:rsidRDefault="00AA5705" w:rsidP="00AA5705">
      <w:pPr>
        <w:ind w:left="360"/>
        <w:rPr>
          <w:sz w:val="28"/>
          <w:szCs w:val="28"/>
          <w:highlight w:val="cyan"/>
          <w:lang w:val="en-IN"/>
        </w:rPr>
      </w:pPr>
      <w:r w:rsidRPr="00AA5705">
        <w:rPr>
          <w:sz w:val="28"/>
          <w:szCs w:val="28"/>
          <w:highlight w:val="cyan"/>
          <w:lang w:val="en-IN"/>
        </w:rPr>
        <w:t>}</w:t>
      </w:r>
    </w:p>
    <w:p w14:paraId="17BF2AC6" w14:textId="77777777" w:rsidR="00AA5705" w:rsidRPr="00AA5705" w:rsidRDefault="00AA5705" w:rsidP="00AA5705">
      <w:pPr>
        <w:ind w:left="360"/>
        <w:rPr>
          <w:sz w:val="28"/>
          <w:szCs w:val="28"/>
          <w:highlight w:val="cyan"/>
          <w:lang w:val="en-IN"/>
        </w:rPr>
      </w:pPr>
      <w:r w:rsidRPr="00AA5705">
        <w:rPr>
          <w:sz w:val="28"/>
          <w:szCs w:val="28"/>
          <w:highlight w:val="cyan"/>
          <w:lang w:val="en-IN"/>
        </w:rPr>
        <w:t>const myClosure = outerFunction();</w:t>
      </w:r>
    </w:p>
    <w:p w14:paraId="315CFA5E" w14:textId="36D45767" w:rsidR="00AA5705" w:rsidRDefault="00AA5705" w:rsidP="00AA5705">
      <w:pPr>
        <w:ind w:left="360"/>
        <w:rPr>
          <w:sz w:val="28"/>
          <w:szCs w:val="28"/>
          <w:lang w:val="en-IN"/>
        </w:rPr>
      </w:pPr>
      <w:proofErr w:type="gramStart"/>
      <w:r w:rsidRPr="00AA5705">
        <w:rPr>
          <w:sz w:val="28"/>
          <w:szCs w:val="28"/>
          <w:highlight w:val="cyan"/>
          <w:lang w:val="en-IN"/>
        </w:rPr>
        <w:t>myClosure(</w:t>
      </w:r>
      <w:proofErr w:type="gramEnd"/>
      <w:r w:rsidRPr="00AA5705">
        <w:rPr>
          <w:sz w:val="28"/>
          <w:szCs w:val="28"/>
          <w:highlight w:val="cyan"/>
          <w:lang w:val="en-IN"/>
        </w:rPr>
        <w:t>);</w:t>
      </w:r>
      <w:r w:rsidRPr="00AA5705">
        <w:rPr>
          <w:sz w:val="28"/>
          <w:szCs w:val="28"/>
          <w:lang w:val="en-IN"/>
        </w:rPr>
        <w:t xml:space="preserve">  </w:t>
      </w:r>
    </w:p>
    <w:p w14:paraId="7E459104" w14:textId="15A7B0B8" w:rsidR="00AA5705" w:rsidRPr="00AA5705" w:rsidRDefault="00AA5705" w:rsidP="00AA5705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40"/>
          <w:szCs w:val="40"/>
          <w:lang w:val="en-IN" w:eastAsia="en-IN"/>
        </w:rPr>
      </w:pPr>
      <w:r w:rsidRPr="00AA5705">
        <w:rPr>
          <w:rFonts w:eastAsia="Times New Roman" w:cstheme="minorHAnsi"/>
          <w:b/>
          <w:bCs/>
          <w:i/>
          <w:iCs/>
          <w:sz w:val="40"/>
          <w:szCs w:val="40"/>
          <w:lang w:val="en-IN" w:eastAsia="en-IN"/>
        </w:rPr>
        <w:t>E</w:t>
      </w:r>
      <w:r>
        <w:rPr>
          <w:rFonts w:eastAsia="Times New Roman" w:cstheme="minorHAnsi"/>
          <w:b/>
          <w:bCs/>
          <w:i/>
          <w:iCs/>
          <w:sz w:val="40"/>
          <w:szCs w:val="40"/>
          <w:lang w:val="en-IN" w:eastAsia="en-IN"/>
        </w:rPr>
        <w:t>XPLANATION</w:t>
      </w:r>
      <w:r w:rsidRPr="00AA5705">
        <w:rPr>
          <w:rFonts w:eastAsia="Times New Roman" w:cstheme="minorHAnsi"/>
          <w:b/>
          <w:bCs/>
          <w:i/>
          <w:iCs/>
          <w:sz w:val="40"/>
          <w:szCs w:val="40"/>
          <w:lang w:val="en-IN" w:eastAsia="en-IN"/>
        </w:rPr>
        <w:t>:</w:t>
      </w:r>
      <w:r>
        <w:rPr>
          <w:rFonts w:eastAsia="Times New Roman" w:cstheme="minorHAnsi"/>
          <w:b/>
          <w:bCs/>
          <w:i/>
          <w:iCs/>
          <w:sz w:val="40"/>
          <w:szCs w:val="40"/>
          <w:lang w:val="en-IN" w:eastAsia="en-IN"/>
        </w:rPr>
        <w:t>-</w:t>
      </w:r>
    </w:p>
    <w:p w14:paraId="4DD95185" w14:textId="7A8BC967" w:rsidR="00AA5705" w:rsidRPr="00AA5705" w:rsidRDefault="00AA5705" w:rsidP="00AA5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outerFunction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 is called and executed.</w:t>
      </w:r>
    </w:p>
    <w:p w14:paraId="251939F4" w14:textId="7CF1D95D" w:rsidR="00AA5705" w:rsidRPr="00AA5705" w:rsidRDefault="00AA5705" w:rsidP="00AA5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Inside 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outerFunction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, there's a variable 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outerVariable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 and a function 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innerFunction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.</w:t>
      </w:r>
    </w:p>
    <w:p w14:paraId="53D108ED" w14:textId="5A65D6E8" w:rsidR="00AA5705" w:rsidRPr="00AA5705" w:rsidRDefault="00AA5705" w:rsidP="00AA5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innerFunction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 is returned from 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outerFunction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 and assigned to 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myClosure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.</w:t>
      </w:r>
    </w:p>
    <w:p w14:paraId="15504A49" w14:textId="620C68AE" w:rsidR="00AA5705" w:rsidRPr="00AA5705" w:rsidRDefault="00AA5705" w:rsidP="00AA5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Even though outerFunction has finished executing, 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myClosure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 (which is 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innerFunction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) still remembers outerVariable because of the closure.</w:t>
      </w:r>
    </w:p>
    <w:p w14:paraId="443E925C" w14:textId="716D1710" w:rsidR="00AA5705" w:rsidRPr="00AA5705" w:rsidRDefault="00AA5705" w:rsidP="00AA570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This is a closure: 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innerFunction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 keeps access to 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outerVariable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 even after 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>outerFunction</w:t>
      </w:r>
      <w:r>
        <w:rPr>
          <w:rFonts w:eastAsia="Times New Roman" w:cstheme="minorHAnsi"/>
          <w:sz w:val="28"/>
          <w:szCs w:val="28"/>
          <w:lang w:val="en-IN" w:eastAsia="en-IN"/>
        </w:rPr>
        <w:t>`</w:t>
      </w:r>
      <w:r w:rsidRPr="00AA5705">
        <w:rPr>
          <w:rFonts w:eastAsia="Times New Roman" w:cstheme="minorHAnsi"/>
          <w:sz w:val="28"/>
          <w:szCs w:val="28"/>
          <w:lang w:val="en-IN" w:eastAsia="en-IN"/>
        </w:rPr>
        <w:t xml:space="preserve"> is done running.</w:t>
      </w:r>
    </w:p>
    <w:p w14:paraId="4A5CB9EA" w14:textId="77777777" w:rsidR="00AA5705" w:rsidRPr="00AA5705" w:rsidRDefault="00AA5705" w:rsidP="00AA5705">
      <w:pPr>
        <w:ind w:left="360"/>
        <w:rPr>
          <w:sz w:val="28"/>
          <w:szCs w:val="28"/>
          <w:lang w:val="en-IN"/>
        </w:rPr>
      </w:pPr>
    </w:p>
    <w:p w14:paraId="2AF16E85" w14:textId="401B6343" w:rsidR="009C79C4" w:rsidRDefault="00887369" w:rsidP="009C66EC">
      <w:pPr>
        <w:pStyle w:val="ListParagraph"/>
        <w:numPr>
          <w:ilvl w:val="0"/>
          <w:numId w:val="5"/>
        </w:numPr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</w:pPr>
      <w:r w:rsidRPr="00887369"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lastRenderedPageBreak/>
        <w:t>Callback</w:t>
      </w:r>
    </w:p>
    <w:p w14:paraId="41CBD148" w14:textId="38C5058A" w:rsidR="00887369" w:rsidRDefault="00887369" w:rsidP="00887369">
      <w:pPr>
        <w:ind w:left="360"/>
        <w:rPr>
          <w:sz w:val="28"/>
          <w:szCs w:val="28"/>
          <w:lang w:val="en-IN"/>
        </w:rPr>
      </w:pPr>
      <w:r w:rsidRPr="00887369">
        <w:rPr>
          <w:sz w:val="28"/>
          <w:szCs w:val="28"/>
          <w:lang w:val="en-IN"/>
        </w:rPr>
        <w:t>Callback is function that is passed as an argument to another function and is executed after some operation has been completed</w:t>
      </w:r>
      <w:r>
        <w:rPr>
          <w:sz w:val="28"/>
          <w:szCs w:val="28"/>
          <w:lang w:val="en-IN"/>
        </w:rPr>
        <w:t>.</w:t>
      </w:r>
    </w:p>
    <w:p w14:paraId="2FFA9A97" w14:textId="6C757AC7" w:rsidR="00887369" w:rsidRDefault="00887369" w:rsidP="00887369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Callback is used to handle asynchronous operation like fetching from the server or reading files.</w:t>
      </w:r>
    </w:p>
    <w:p w14:paraId="23478F58" w14:textId="4C38F65F" w:rsidR="00ED07E1" w:rsidRPr="00ED07E1" w:rsidRDefault="00ED07E1" w:rsidP="00887369">
      <w:pPr>
        <w:ind w:left="360"/>
        <w:rPr>
          <w:b/>
          <w:bCs/>
          <w:i/>
          <w:iCs/>
          <w:sz w:val="40"/>
          <w:szCs w:val="40"/>
          <w:u w:val="single"/>
          <w:lang w:val="en-IN"/>
        </w:rPr>
      </w:pPr>
      <w:r w:rsidRPr="00ED07E1">
        <w:rPr>
          <w:b/>
          <w:bCs/>
          <w:i/>
          <w:iCs/>
          <w:sz w:val="40"/>
          <w:szCs w:val="40"/>
          <w:u w:val="single"/>
          <w:lang w:val="en-IN"/>
        </w:rPr>
        <w:t>KEY POINTS</w:t>
      </w:r>
    </w:p>
    <w:p w14:paraId="412FF011" w14:textId="40497F8B" w:rsidR="00ED07E1" w:rsidRPr="00ED07E1" w:rsidRDefault="00ED07E1" w:rsidP="00ED07E1">
      <w:pPr>
        <w:ind w:left="360"/>
        <w:rPr>
          <w:sz w:val="28"/>
          <w:szCs w:val="28"/>
          <w:lang w:val="en-IN"/>
        </w:rPr>
      </w:pPr>
      <w:r w:rsidRPr="00ED07E1">
        <w:rPr>
          <w:b/>
          <w:bCs/>
          <w:i/>
          <w:iCs/>
          <w:sz w:val="36"/>
          <w:szCs w:val="36"/>
          <w:u w:val="single"/>
          <w:lang w:val="en-IN"/>
        </w:rPr>
        <w:t>Synchronous Callbacks</w:t>
      </w:r>
      <w:r w:rsidRPr="00ED07E1">
        <w:rPr>
          <w:sz w:val="28"/>
          <w:szCs w:val="28"/>
          <w:lang w:val="en-IN"/>
        </w:rPr>
        <w:t>: Executed immediately after the function they're passed into completes.</w:t>
      </w:r>
    </w:p>
    <w:p w14:paraId="09199010" w14:textId="1229533F" w:rsidR="00ED07E1" w:rsidRDefault="00ED07E1" w:rsidP="00ED07E1">
      <w:pPr>
        <w:ind w:left="360"/>
        <w:rPr>
          <w:sz w:val="28"/>
          <w:szCs w:val="28"/>
          <w:lang w:val="en-IN"/>
        </w:rPr>
      </w:pPr>
      <w:r>
        <w:rPr>
          <w:b/>
          <w:bCs/>
          <w:i/>
          <w:iCs/>
          <w:noProof/>
          <w:sz w:val="36"/>
          <w:szCs w:val="36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D525F" wp14:editId="2FD1F0EA">
                <wp:simplePos x="0" y="0"/>
                <wp:positionH relativeFrom="column">
                  <wp:posOffset>-167426</wp:posOffset>
                </wp:positionH>
                <wp:positionV relativeFrom="paragraph">
                  <wp:posOffset>534348</wp:posOffset>
                </wp:positionV>
                <wp:extent cx="6156101" cy="12879"/>
                <wp:effectExtent l="0" t="0" r="35560" b="25400"/>
                <wp:wrapNone/>
                <wp:docPr id="19932527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101" cy="12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4A3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42.05pt" to="471.5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" strokecolor="#4579b8 [3044]"/>
            </w:pict>
          </mc:Fallback>
        </mc:AlternateContent>
      </w:r>
      <w:r w:rsidRPr="00ED07E1">
        <w:rPr>
          <w:b/>
          <w:bCs/>
          <w:i/>
          <w:iCs/>
          <w:sz w:val="36"/>
          <w:szCs w:val="36"/>
          <w:u w:val="single"/>
          <w:lang w:val="en-IN"/>
        </w:rPr>
        <w:t>Asynchronous Callbacks</w:t>
      </w:r>
      <w:r w:rsidRPr="00ED07E1">
        <w:rPr>
          <w:sz w:val="28"/>
          <w:szCs w:val="28"/>
          <w:lang w:val="en-IN"/>
        </w:rPr>
        <w:t>: Executed after a certain operation (like a timer, API call, or file reading) completes.</w:t>
      </w:r>
    </w:p>
    <w:p w14:paraId="307D7661" w14:textId="2B666479" w:rsidR="00ED07E1" w:rsidRDefault="00ED07E1" w:rsidP="00ED07E1">
      <w:pPr>
        <w:ind w:left="360"/>
        <w:rPr>
          <w:b/>
          <w:bCs/>
          <w:i/>
          <w:iCs/>
          <w:sz w:val="36"/>
          <w:szCs w:val="36"/>
          <w:lang w:val="en-IN"/>
        </w:rPr>
      </w:pPr>
      <w:r w:rsidRPr="00ED07E1">
        <w:rPr>
          <w:b/>
          <w:bCs/>
          <w:i/>
          <w:iCs/>
          <w:sz w:val="36"/>
          <w:szCs w:val="36"/>
          <w:u w:val="single"/>
          <w:lang w:val="en-IN"/>
        </w:rPr>
        <w:t>Synchronous Callbacks</w:t>
      </w:r>
      <w:r>
        <w:rPr>
          <w:b/>
          <w:bCs/>
          <w:i/>
          <w:iCs/>
          <w:sz w:val="36"/>
          <w:szCs w:val="36"/>
          <w:u w:val="single"/>
          <w:lang w:val="en-IN"/>
        </w:rPr>
        <w:t xml:space="preserve"> </w:t>
      </w:r>
      <w:proofErr w:type="gramStart"/>
      <w:r>
        <w:rPr>
          <w:b/>
          <w:bCs/>
          <w:i/>
          <w:iCs/>
          <w:sz w:val="36"/>
          <w:szCs w:val="36"/>
          <w:u w:val="single"/>
          <w:lang w:val="en-IN"/>
        </w:rPr>
        <w:t>example:-</w:t>
      </w:r>
      <w:proofErr w:type="gramEnd"/>
      <w:r>
        <w:rPr>
          <w:b/>
          <w:bCs/>
          <w:i/>
          <w:iCs/>
          <w:sz w:val="36"/>
          <w:szCs w:val="36"/>
          <w:u w:val="single"/>
          <w:lang w:val="en-IN"/>
        </w:rPr>
        <w:t xml:space="preserve"> </w:t>
      </w:r>
      <w:r>
        <w:rPr>
          <w:b/>
          <w:bCs/>
          <w:i/>
          <w:iCs/>
          <w:sz w:val="36"/>
          <w:szCs w:val="36"/>
          <w:lang w:val="en-IN"/>
        </w:rPr>
        <w:t xml:space="preserve"> </w:t>
      </w:r>
    </w:p>
    <w:p w14:paraId="5A21F02F" w14:textId="1CABA201" w:rsidR="00ED07E1" w:rsidRPr="00ED07E1" w:rsidRDefault="00ED07E1" w:rsidP="00ED07E1">
      <w:pPr>
        <w:ind w:left="360"/>
        <w:rPr>
          <w:sz w:val="28"/>
          <w:szCs w:val="28"/>
          <w:highlight w:val="cyan"/>
          <w:lang w:val="en-IN"/>
        </w:rPr>
      </w:pPr>
      <w:r w:rsidRPr="00ED07E1">
        <w:rPr>
          <w:sz w:val="28"/>
          <w:szCs w:val="28"/>
          <w:highlight w:val="cyan"/>
          <w:lang w:val="en-IN"/>
        </w:rPr>
        <w:t xml:space="preserve">function </w:t>
      </w:r>
      <w:proofErr w:type="gramStart"/>
      <w:r w:rsidRPr="00ED07E1">
        <w:rPr>
          <w:sz w:val="28"/>
          <w:szCs w:val="28"/>
          <w:highlight w:val="cyan"/>
          <w:lang w:val="en-IN"/>
        </w:rPr>
        <w:t>calculate(</w:t>
      </w:r>
      <w:proofErr w:type="gramEnd"/>
      <w:r w:rsidRPr="00ED07E1">
        <w:rPr>
          <w:sz w:val="28"/>
          <w:szCs w:val="28"/>
          <w:highlight w:val="cyan"/>
          <w:lang w:val="en-IN"/>
        </w:rPr>
        <w:t>a, b, callback) {</w:t>
      </w:r>
    </w:p>
    <w:p w14:paraId="630833A2" w14:textId="77777777" w:rsidR="00ED07E1" w:rsidRPr="00ED07E1" w:rsidRDefault="00ED07E1" w:rsidP="00ED07E1">
      <w:pPr>
        <w:ind w:left="360"/>
        <w:rPr>
          <w:sz w:val="28"/>
          <w:szCs w:val="28"/>
          <w:highlight w:val="cyan"/>
          <w:lang w:val="en-IN"/>
        </w:rPr>
      </w:pPr>
      <w:r w:rsidRPr="00ED07E1">
        <w:rPr>
          <w:sz w:val="28"/>
          <w:szCs w:val="28"/>
          <w:highlight w:val="cyan"/>
          <w:lang w:val="en-IN"/>
        </w:rPr>
        <w:t xml:space="preserve">    let result = a + b;</w:t>
      </w:r>
    </w:p>
    <w:p w14:paraId="4CB1B1A8" w14:textId="77777777" w:rsidR="00ED07E1" w:rsidRPr="00ED07E1" w:rsidRDefault="00ED07E1" w:rsidP="00ED07E1">
      <w:pPr>
        <w:ind w:left="360"/>
        <w:rPr>
          <w:sz w:val="28"/>
          <w:szCs w:val="28"/>
          <w:highlight w:val="cyan"/>
          <w:lang w:val="en-IN"/>
        </w:rPr>
      </w:pPr>
      <w:r w:rsidRPr="00ED07E1">
        <w:rPr>
          <w:sz w:val="28"/>
          <w:szCs w:val="28"/>
          <w:highlight w:val="cyan"/>
          <w:lang w:val="en-IN"/>
        </w:rPr>
        <w:t xml:space="preserve">    callback(result);</w:t>
      </w:r>
    </w:p>
    <w:p w14:paraId="12C2E74F" w14:textId="1FFA8955" w:rsidR="00ED07E1" w:rsidRPr="00ED07E1" w:rsidRDefault="00ED07E1" w:rsidP="00ED07E1">
      <w:pPr>
        <w:ind w:left="360"/>
        <w:rPr>
          <w:sz w:val="28"/>
          <w:szCs w:val="28"/>
          <w:highlight w:val="cyan"/>
          <w:lang w:val="en-IN"/>
        </w:rPr>
      </w:pPr>
      <w:r w:rsidRPr="00ED07E1">
        <w:rPr>
          <w:sz w:val="28"/>
          <w:szCs w:val="28"/>
          <w:highlight w:val="cyan"/>
          <w:lang w:val="en-IN"/>
        </w:rPr>
        <w:t>}</w:t>
      </w:r>
    </w:p>
    <w:p w14:paraId="5A307506" w14:textId="77777777" w:rsidR="00ED07E1" w:rsidRPr="00ED07E1" w:rsidRDefault="00ED07E1" w:rsidP="00ED07E1">
      <w:pPr>
        <w:ind w:left="360"/>
        <w:rPr>
          <w:sz w:val="28"/>
          <w:szCs w:val="28"/>
          <w:highlight w:val="cyan"/>
          <w:lang w:val="en-IN"/>
        </w:rPr>
      </w:pPr>
      <w:r w:rsidRPr="00ED07E1">
        <w:rPr>
          <w:sz w:val="28"/>
          <w:szCs w:val="28"/>
          <w:highlight w:val="cyan"/>
          <w:lang w:val="en-IN"/>
        </w:rPr>
        <w:t>function displayResult(result) {</w:t>
      </w:r>
    </w:p>
    <w:p w14:paraId="10065148" w14:textId="77777777" w:rsidR="00ED07E1" w:rsidRPr="00ED07E1" w:rsidRDefault="00ED07E1" w:rsidP="00ED07E1">
      <w:pPr>
        <w:ind w:left="360"/>
        <w:rPr>
          <w:sz w:val="28"/>
          <w:szCs w:val="28"/>
          <w:highlight w:val="cyan"/>
          <w:lang w:val="en-IN"/>
        </w:rPr>
      </w:pPr>
      <w:r w:rsidRPr="00ED07E1">
        <w:rPr>
          <w:sz w:val="28"/>
          <w:szCs w:val="28"/>
          <w:highlight w:val="cyan"/>
          <w:lang w:val="en-IN"/>
        </w:rPr>
        <w:t xml:space="preserve">    console.log(`The result is ${result}`);</w:t>
      </w:r>
    </w:p>
    <w:p w14:paraId="1E290D13" w14:textId="69735353" w:rsidR="00ED07E1" w:rsidRPr="00ED07E1" w:rsidRDefault="00ED07E1" w:rsidP="00ED07E1">
      <w:pPr>
        <w:ind w:left="360"/>
        <w:rPr>
          <w:sz w:val="28"/>
          <w:szCs w:val="28"/>
          <w:highlight w:val="cyan"/>
          <w:lang w:val="en-IN"/>
        </w:rPr>
      </w:pPr>
      <w:r w:rsidRPr="00ED07E1">
        <w:rPr>
          <w:sz w:val="28"/>
          <w:szCs w:val="28"/>
          <w:highlight w:val="cyan"/>
          <w:lang w:val="en-IN"/>
        </w:rPr>
        <w:t>}</w:t>
      </w:r>
    </w:p>
    <w:p w14:paraId="27E764B3" w14:textId="77777777" w:rsidR="00ED07E1" w:rsidRPr="00ED07E1" w:rsidRDefault="00ED07E1" w:rsidP="00ED07E1">
      <w:pPr>
        <w:ind w:left="360"/>
        <w:rPr>
          <w:sz w:val="28"/>
          <w:szCs w:val="28"/>
          <w:highlight w:val="cyan"/>
          <w:lang w:val="en-IN"/>
        </w:rPr>
      </w:pPr>
      <w:r w:rsidRPr="00ED07E1">
        <w:rPr>
          <w:sz w:val="28"/>
          <w:szCs w:val="28"/>
          <w:highlight w:val="cyan"/>
          <w:lang w:val="en-IN"/>
        </w:rPr>
        <w:t>// Using the functions</w:t>
      </w:r>
    </w:p>
    <w:p w14:paraId="58156FA1" w14:textId="730EF5D9" w:rsidR="00ED07E1" w:rsidRDefault="00ED07E1" w:rsidP="00ED07E1">
      <w:pPr>
        <w:ind w:left="360"/>
        <w:rPr>
          <w:sz w:val="28"/>
          <w:szCs w:val="28"/>
          <w:lang w:val="en-IN"/>
        </w:rPr>
      </w:pPr>
      <w:proofErr w:type="gramStart"/>
      <w:r w:rsidRPr="00ED07E1">
        <w:rPr>
          <w:sz w:val="28"/>
          <w:szCs w:val="28"/>
          <w:highlight w:val="cyan"/>
          <w:lang w:val="en-IN"/>
        </w:rPr>
        <w:t>calculate(</w:t>
      </w:r>
      <w:proofErr w:type="gramEnd"/>
      <w:r w:rsidRPr="00ED07E1">
        <w:rPr>
          <w:sz w:val="28"/>
          <w:szCs w:val="28"/>
          <w:highlight w:val="cyan"/>
          <w:lang w:val="en-IN"/>
        </w:rPr>
        <w:t>5, 3, displayResult);</w:t>
      </w:r>
    </w:p>
    <w:p w14:paraId="57276CE5" w14:textId="77777777" w:rsidR="00A96FC0" w:rsidRDefault="00A96FC0" w:rsidP="00A96FC0">
      <w:pPr>
        <w:ind w:left="360"/>
        <w:rPr>
          <w:b/>
          <w:bCs/>
          <w:sz w:val="28"/>
          <w:szCs w:val="28"/>
          <w:lang w:val="en-IN"/>
        </w:rPr>
      </w:pPr>
    </w:p>
    <w:p w14:paraId="1B3F0D2E" w14:textId="77777777" w:rsidR="00A96FC0" w:rsidRDefault="00A96FC0" w:rsidP="00A96FC0">
      <w:pPr>
        <w:ind w:left="360"/>
        <w:rPr>
          <w:b/>
          <w:bCs/>
          <w:sz w:val="28"/>
          <w:szCs w:val="28"/>
          <w:lang w:val="en-IN"/>
        </w:rPr>
      </w:pPr>
    </w:p>
    <w:p w14:paraId="6EDBD051" w14:textId="0C19F9B9" w:rsidR="00A96FC0" w:rsidRPr="00A96FC0" w:rsidRDefault="00A96FC0" w:rsidP="00A96FC0">
      <w:pPr>
        <w:ind w:left="360"/>
        <w:rPr>
          <w:b/>
          <w:bCs/>
          <w:sz w:val="40"/>
          <w:szCs w:val="40"/>
          <w:lang w:val="en-IN"/>
        </w:rPr>
      </w:pPr>
      <w:r w:rsidRPr="00A96FC0">
        <w:rPr>
          <w:b/>
          <w:bCs/>
          <w:sz w:val="40"/>
          <w:szCs w:val="40"/>
          <w:lang w:val="en-IN"/>
        </w:rPr>
        <w:lastRenderedPageBreak/>
        <w:t>E</w:t>
      </w:r>
      <w:r>
        <w:rPr>
          <w:b/>
          <w:bCs/>
          <w:sz w:val="40"/>
          <w:szCs w:val="40"/>
          <w:lang w:val="en-IN"/>
        </w:rPr>
        <w:t>XPLANATION FOR SYNCHRONOUS CALLBACK:-</w:t>
      </w:r>
    </w:p>
    <w:p w14:paraId="01D3A446" w14:textId="36109DC4" w:rsidR="00A96FC0" w:rsidRPr="00A96FC0" w:rsidRDefault="00A96FC0" w:rsidP="00A96FC0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b/>
          <w:bCs/>
          <w:i/>
          <w:iCs/>
          <w:sz w:val="36"/>
          <w:szCs w:val="36"/>
          <w:u w:val="single"/>
          <w:lang w:val="en-IN"/>
        </w:rPr>
        <w:t>c</w:t>
      </w:r>
      <w:r w:rsidRPr="00A96FC0">
        <w:rPr>
          <w:b/>
          <w:bCs/>
          <w:i/>
          <w:iCs/>
          <w:sz w:val="36"/>
          <w:szCs w:val="36"/>
          <w:u w:val="single"/>
          <w:lang w:val="en-IN"/>
        </w:rPr>
        <w:t>alculate Function</w:t>
      </w:r>
      <w:r w:rsidRPr="00A96FC0">
        <w:rPr>
          <w:sz w:val="28"/>
          <w:szCs w:val="28"/>
          <w:lang w:val="en-IN"/>
        </w:rPr>
        <w:t xml:space="preserve">: Takes two numbers (a and b) and a </w:t>
      </w:r>
      <w:r>
        <w:rPr>
          <w:sz w:val="28"/>
          <w:szCs w:val="28"/>
          <w:lang w:val="en-IN"/>
        </w:rPr>
        <w:t>`</w:t>
      </w:r>
      <w:r w:rsidRPr="00A96FC0">
        <w:rPr>
          <w:sz w:val="28"/>
          <w:szCs w:val="28"/>
          <w:lang w:val="en-IN"/>
        </w:rPr>
        <w:t>callback</w:t>
      </w:r>
      <w:r>
        <w:rPr>
          <w:sz w:val="28"/>
          <w:szCs w:val="28"/>
          <w:lang w:val="en-IN"/>
        </w:rPr>
        <w:t>`</w:t>
      </w:r>
      <w:r w:rsidRPr="00A96FC0">
        <w:rPr>
          <w:sz w:val="28"/>
          <w:szCs w:val="28"/>
          <w:lang w:val="en-IN"/>
        </w:rPr>
        <w:t xml:space="preserve"> function as arguments. It adds the two numbers together and then calls the </w:t>
      </w:r>
      <w:r>
        <w:rPr>
          <w:sz w:val="28"/>
          <w:szCs w:val="28"/>
          <w:lang w:val="en-IN"/>
        </w:rPr>
        <w:t>`</w:t>
      </w:r>
      <w:r w:rsidRPr="00A96FC0">
        <w:rPr>
          <w:sz w:val="28"/>
          <w:szCs w:val="28"/>
          <w:lang w:val="en-IN"/>
        </w:rPr>
        <w:t>callback</w:t>
      </w:r>
      <w:r>
        <w:rPr>
          <w:sz w:val="28"/>
          <w:szCs w:val="28"/>
          <w:lang w:val="en-IN"/>
        </w:rPr>
        <w:t xml:space="preserve">` </w:t>
      </w:r>
      <w:r w:rsidRPr="00A96FC0">
        <w:rPr>
          <w:sz w:val="28"/>
          <w:szCs w:val="28"/>
          <w:lang w:val="en-IN"/>
        </w:rPr>
        <w:t xml:space="preserve"> function, passing the result as an argument.</w:t>
      </w:r>
    </w:p>
    <w:p w14:paraId="2F51B3D3" w14:textId="77777777" w:rsidR="00A96FC0" w:rsidRPr="00A96FC0" w:rsidRDefault="00A96FC0" w:rsidP="00A96FC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A96FC0">
        <w:rPr>
          <w:b/>
          <w:bCs/>
          <w:i/>
          <w:iCs/>
          <w:sz w:val="40"/>
          <w:szCs w:val="40"/>
          <w:u w:val="single"/>
          <w:lang w:val="en-IN"/>
        </w:rPr>
        <w:t>displayResult Function</w:t>
      </w:r>
      <w:r w:rsidRPr="00A96FC0">
        <w:rPr>
          <w:sz w:val="28"/>
          <w:szCs w:val="28"/>
          <w:lang w:val="en-IN"/>
        </w:rPr>
        <w:t>: A simple function that logs the result to the console.</w:t>
      </w:r>
    </w:p>
    <w:p w14:paraId="6C6C6770" w14:textId="77777777" w:rsidR="00A96FC0" w:rsidRPr="00A96FC0" w:rsidRDefault="00A96FC0" w:rsidP="00A96FC0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A96FC0">
        <w:rPr>
          <w:b/>
          <w:bCs/>
          <w:i/>
          <w:iCs/>
          <w:sz w:val="40"/>
          <w:szCs w:val="40"/>
          <w:lang w:val="en-IN"/>
        </w:rPr>
        <w:t>Execution</w:t>
      </w:r>
      <w:r w:rsidRPr="00A96FC0">
        <w:rPr>
          <w:sz w:val="40"/>
          <w:szCs w:val="40"/>
          <w:lang w:val="en-IN"/>
        </w:rPr>
        <w:t>:</w:t>
      </w:r>
    </w:p>
    <w:p w14:paraId="15C936F7" w14:textId="77777777" w:rsidR="00A96FC0" w:rsidRPr="00A96FC0" w:rsidRDefault="00A96FC0" w:rsidP="00A96FC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A96FC0">
        <w:rPr>
          <w:sz w:val="28"/>
          <w:szCs w:val="28"/>
          <w:lang w:val="en-IN"/>
        </w:rPr>
        <w:t>When calculate(5, 3, displayResult) is called, it adds 5 and 3 to get 8.</w:t>
      </w:r>
    </w:p>
    <w:p w14:paraId="634E5E32" w14:textId="77777777" w:rsidR="00A96FC0" w:rsidRPr="00A96FC0" w:rsidRDefault="00A96FC0" w:rsidP="00A96FC0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A96FC0">
        <w:rPr>
          <w:sz w:val="28"/>
          <w:szCs w:val="28"/>
          <w:lang w:val="en-IN"/>
        </w:rPr>
        <w:t>Then, it immediately calls displayResult(8), which logs "The result is 8" to the console.</w:t>
      </w:r>
    </w:p>
    <w:p w14:paraId="28E18D5D" w14:textId="2967E892" w:rsidR="00A96FC0" w:rsidRDefault="00A96FC0" w:rsidP="00A96FC0">
      <w:pPr>
        <w:ind w:left="360"/>
        <w:rPr>
          <w:b/>
          <w:bCs/>
          <w:i/>
          <w:iCs/>
          <w:noProof/>
          <w:sz w:val="36"/>
          <w:szCs w:val="36"/>
          <w:u w:val="single"/>
          <w:lang w:val="en-IN"/>
        </w:rPr>
      </w:pPr>
      <w:r w:rsidRPr="00ED07E1">
        <w:rPr>
          <w:b/>
          <w:bCs/>
          <w:i/>
          <w:iCs/>
          <w:sz w:val="36"/>
          <w:szCs w:val="36"/>
          <w:u w:val="single"/>
          <w:lang w:val="en-IN"/>
        </w:rPr>
        <w:t>Asynchronous Callbacks</w:t>
      </w:r>
      <w:r>
        <w:rPr>
          <w:b/>
          <w:bCs/>
          <w:i/>
          <w:iCs/>
          <w:noProof/>
          <w:sz w:val="36"/>
          <w:szCs w:val="36"/>
          <w:u w:val="single"/>
          <w:lang w:val="en-IN"/>
        </w:rPr>
        <w:t xml:space="preserve"> </w:t>
      </w:r>
      <w:r>
        <w:rPr>
          <w:b/>
          <w:bCs/>
          <w:i/>
          <w:iCs/>
          <w:noProof/>
          <w:sz w:val="36"/>
          <w:szCs w:val="36"/>
          <w:u w:val="single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7E3F9" wp14:editId="6A718D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6101" cy="12879"/>
                <wp:effectExtent l="0" t="0" r="35560" b="25400"/>
                <wp:wrapNone/>
                <wp:docPr id="1927052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101" cy="12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F5F5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4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" strokecolor="#4579b8 [3044]"/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  <w:u w:val="single"/>
          <w:lang w:val="en-IN"/>
        </w:rPr>
        <w:t>example:-</w:t>
      </w:r>
    </w:p>
    <w:p w14:paraId="6C08FF4A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>function fetchData(callback) {</w:t>
      </w:r>
    </w:p>
    <w:p w14:paraId="0A4C1533" w14:textId="4A2E9A3B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 xml:space="preserve">    console.log("Fetching data, please wait...");</w:t>
      </w:r>
    </w:p>
    <w:p w14:paraId="23D60CF0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 xml:space="preserve">    setTimeout(() =&gt; {</w:t>
      </w:r>
    </w:p>
    <w:p w14:paraId="65BB0AA2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 xml:space="preserve">        let data = {</w:t>
      </w:r>
    </w:p>
    <w:p w14:paraId="5393D293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 xml:space="preserve">            id: 1,</w:t>
      </w:r>
    </w:p>
    <w:p w14:paraId="6902368E" w14:textId="40F4972C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 xml:space="preserve">            name: "</w:t>
      </w:r>
      <w:r>
        <w:rPr>
          <w:sz w:val="28"/>
          <w:szCs w:val="28"/>
          <w:highlight w:val="cyan"/>
          <w:lang w:val="en-IN"/>
        </w:rPr>
        <w:t>Arman Shaikh</w:t>
      </w:r>
      <w:r w:rsidRPr="00A96FC0">
        <w:rPr>
          <w:sz w:val="28"/>
          <w:szCs w:val="28"/>
          <w:highlight w:val="cyan"/>
          <w:lang w:val="en-IN"/>
        </w:rPr>
        <w:t>",</w:t>
      </w:r>
    </w:p>
    <w:p w14:paraId="14F3C7AC" w14:textId="467C76F4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 xml:space="preserve">            email: "</w:t>
      </w:r>
      <w:r>
        <w:rPr>
          <w:sz w:val="28"/>
          <w:szCs w:val="28"/>
          <w:highlight w:val="cyan"/>
          <w:lang w:val="en-IN"/>
        </w:rPr>
        <w:t>armanshaikh</w:t>
      </w:r>
      <w:r w:rsidRPr="00A96FC0">
        <w:rPr>
          <w:sz w:val="28"/>
          <w:szCs w:val="28"/>
          <w:highlight w:val="cyan"/>
          <w:lang w:val="en-IN"/>
        </w:rPr>
        <w:t>@</w:t>
      </w:r>
      <w:r>
        <w:rPr>
          <w:sz w:val="28"/>
          <w:szCs w:val="28"/>
          <w:highlight w:val="cyan"/>
          <w:lang w:val="en-IN"/>
        </w:rPr>
        <w:t>gmail</w:t>
      </w:r>
      <w:r w:rsidRPr="00A96FC0">
        <w:rPr>
          <w:sz w:val="28"/>
          <w:szCs w:val="28"/>
          <w:highlight w:val="cyan"/>
          <w:lang w:val="en-IN"/>
        </w:rPr>
        <w:t>.com"</w:t>
      </w:r>
    </w:p>
    <w:p w14:paraId="673FBC0B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 xml:space="preserve">        };</w:t>
      </w:r>
    </w:p>
    <w:p w14:paraId="131DD26F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 xml:space="preserve">        callback(data);</w:t>
      </w:r>
    </w:p>
    <w:p w14:paraId="7A1E9708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 xml:space="preserve">    }, 2000);</w:t>
      </w:r>
    </w:p>
    <w:p w14:paraId="0294FC48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>}</w:t>
      </w:r>
    </w:p>
    <w:p w14:paraId="289EF8B3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</w:p>
    <w:p w14:paraId="75B7BAC0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>function processData(data) {</w:t>
      </w:r>
    </w:p>
    <w:p w14:paraId="248452C9" w14:textId="77777777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 xml:space="preserve">    console.log(`Data received: ${data.name}, ${data.email}`);</w:t>
      </w:r>
    </w:p>
    <w:p w14:paraId="5890C928" w14:textId="52289571" w:rsidR="00A96FC0" w:rsidRPr="00A96FC0" w:rsidRDefault="00A96FC0" w:rsidP="00A96FC0">
      <w:pPr>
        <w:ind w:left="360"/>
        <w:rPr>
          <w:sz w:val="28"/>
          <w:szCs w:val="28"/>
          <w:highlight w:val="cyan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>}</w:t>
      </w:r>
    </w:p>
    <w:p w14:paraId="6BD5AAFB" w14:textId="4581DCD9" w:rsidR="00A96FC0" w:rsidRDefault="00A96FC0" w:rsidP="00A96FC0">
      <w:pPr>
        <w:ind w:left="360"/>
        <w:rPr>
          <w:sz w:val="28"/>
          <w:szCs w:val="28"/>
          <w:lang w:val="en-IN"/>
        </w:rPr>
      </w:pPr>
      <w:r w:rsidRPr="00A96FC0">
        <w:rPr>
          <w:sz w:val="28"/>
          <w:szCs w:val="28"/>
          <w:highlight w:val="cyan"/>
          <w:lang w:val="en-IN"/>
        </w:rPr>
        <w:t>fetchData(processData);</w:t>
      </w:r>
    </w:p>
    <w:p w14:paraId="09F897E6" w14:textId="77777777" w:rsidR="00084959" w:rsidRPr="00084959" w:rsidRDefault="00084959" w:rsidP="00084959">
      <w:pPr>
        <w:ind w:left="360"/>
        <w:rPr>
          <w:b/>
          <w:bCs/>
          <w:i/>
          <w:iCs/>
          <w:sz w:val="40"/>
          <w:szCs w:val="40"/>
          <w:u w:val="single"/>
          <w:lang w:val="en-IN"/>
        </w:rPr>
      </w:pPr>
      <w:r w:rsidRPr="00084959">
        <w:rPr>
          <w:b/>
          <w:bCs/>
          <w:i/>
          <w:iCs/>
          <w:sz w:val="40"/>
          <w:szCs w:val="40"/>
          <w:u w:val="single"/>
          <w:lang w:val="en-IN"/>
        </w:rPr>
        <w:t>Explanation:</w:t>
      </w:r>
    </w:p>
    <w:p w14:paraId="20E7FA92" w14:textId="77777777" w:rsidR="00084959" w:rsidRPr="00084959" w:rsidRDefault="00084959" w:rsidP="009C66EC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084959">
        <w:rPr>
          <w:sz w:val="28"/>
          <w:szCs w:val="28"/>
          <w:lang w:val="en-IN"/>
        </w:rPr>
        <w:t>fetchData Function: Simulates fetching data asynchronously. It takes a `callback` function as an argument.</w:t>
      </w:r>
    </w:p>
    <w:p w14:paraId="7E84665D" w14:textId="77777777" w:rsidR="00084959" w:rsidRPr="00084959" w:rsidRDefault="00084959" w:rsidP="009C66EC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084959">
        <w:rPr>
          <w:sz w:val="28"/>
          <w:szCs w:val="28"/>
          <w:lang w:val="en-IN"/>
        </w:rPr>
        <w:t>`setTimeout` is used to simulate a 2-second delay before the data is "fetched."</w:t>
      </w:r>
    </w:p>
    <w:p w14:paraId="3857E7E2" w14:textId="77777777" w:rsidR="00084959" w:rsidRPr="00084959" w:rsidRDefault="00084959" w:rsidP="009C66EC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084959">
        <w:rPr>
          <w:sz w:val="28"/>
          <w:szCs w:val="28"/>
          <w:lang w:val="en-IN"/>
        </w:rPr>
        <w:t xml:space="preserve">After 2 seconds, the `callback` function is called with the fetched data as </w:t>
      </w:r>
      <w:r w:rsidRPr="00084959">
        <w:rPr>
          <w:i/>
          <w:iCs/>
          <w:sz w:val="28"/>
          <w:szCs w:val="28"/>
          <w:lang w:val="en-IN"/>
        </w:rPr>
        <w:t>an</w:t>
      </w:r>
      <w:r w:rsidRPr="00084959">
        <w:rPr>
          <w:sz w:val="28"/>
          <w:szCs w:val="28"/>
          <w:lang w:val="en-IN"/>
        </w:rPr>
        <w:t xml:space="preserve"> argument.</w:t>
      </w:r>
    </w:p>
    <w:p w14:paraId="1F67AABC" w14:textId="77777777" w:rsidR="00084959" w:rsidRPr="00084959" w:rsidRDefault="00084959" w:rsidP="009C66EC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084959">
        <w:rPr>
          <w:sz w:val="28"/>
          <w:szCs w:val="28"/>
          <w:lang w:val="en-IN"/>
        </w:rPr>
        <w:t>processData Function: Logs the fetched data to the console.</w:t>
      </w:r>
    </w:p>
    <w:p w14:paraId="670DBBC5" w14:textId="77777777" w:rsidR="00084959" w:rsidRPr="00084959" w:rsidRDefault="00084959" w:rsidP="009C66EC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084959">
        <w:rPr>
          <w:sz w:val="28"/>
          <w:szCs w:val="28"/>
          <w:lang w:val="en-IN"/>
        </w:rPr>
        <w:t>Execution:</w:t>
      </w:r>
    </w:p>
    <w:p w14:paraId="14E96DBA" w14:textId="77777777" w:rsidR="00084959" w:rsidRPr="00084959" w:rsidRDefault="00084959" w:rsidP="009C66EC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084959">
        <w:rPr>
          <w:sz w:val="28"/>
          <w:szCs w:val="28"/>
          <w:lang w:val="en-IN"/>
        </w:rPr>
        <w:t>When `fetchData(</w:t>
      </w:r>
      <w:r w:rsidRPr="00084959">
        <w:rPr>
          <w:i/>
          <w:iCs/>
          <w:sz w:val="28"/>
          <w:szCs w:val="28"/>
          <w:lang w:val="en-IN"/>
        </w:rPr>
        <w:t>processData</w:t>
      </w:r>
      <w:r w:rsidRPr="00084959">
        <w:rPr>
          <w:sz w:val="28"/>
          <w:szCs w:val="28"/>
          <w:lang w:val="en-IN"/>
        </w:rPr>
        <w:t>)` is called, it first logs "Fetching data, please wait...".</w:t>
      </w:r>
    </w:p>
    <w:p w14:paraId="5A234765" w14:textId="77777777" w:rsidR="00084959" w:rsidRPr="00084959" w:rsidRDefault="00084959" w:rsidP="009C66EC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084959">
        <w:rPr>
          <w:sz w:val="28"/>
          <w:szCs w:val="28"/>
          <w:lang w:val="en-IN"/>
        </w:rPr>
        <w:t>After 2 seconds, the data is "fetched," and `processData` is called with the data, logging "Data received: Arman Shaikh, armanshaikh@gmail.com" to the console.</w:t>
      </w:r>
    </w:p>
    <w:p w14:paraId="03FBDC97" w14:textId="6A490D0D" w:rsidR="009C66EC" w:rsidRDefault="009C66E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0F869F1E" w14:textId="23CF7152" w:rsidR="00A96FC0" w:rsidRDefault="009C66EC" w:rsidP="00A96FC0">
      <w:pPr>
        <w:ind w:left="360"/>
        <w:rPr>
          <w:b/>
          <w:bCs/>
          <w:i/>
          <w:iCs/>
          <w:sz w:val="40"/>
          <w:szCs w:val="40"/>
          <w:u w:val="single"/>
          <w:lang w:val="en-IN"/>
        </w:rPr>
      </w:pPr>
      <w:r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lastRenderedPageBreak/>
        <w:t xml:space="preserve">5) </w:t>
      </w:r>
      <w:r w:rsidRPr="009C66EC"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t>PROMISE</w:t>
      </w:r>
    </w:p>
    <w:p w14:paraId="3C1123DC" w14:textId="77CFBA6F" w:rsidR="009C66EC" w:rsidRDefault="00695126" w:rsidP="00A96FC0">
      <w:pPr>
        <w:ind w:left="360"/>
        <w:rPr>
          <w:sz w:val="28"/>
          <w:szCs w:val="28"/>
        </w:rPr>
      </w:pPr>
      <w:r w:rsidRPr="00695126">
        <w:rPr>
          <w:sz w:val="28"/>
          <w:szCs w:val="28"/>
        </w:rPr>
        <w:t>A Promise in JavaScript is like a promise you make in real life. It's a way to handle things that will happen in the future.</w:t>
      </w:r>
    </w:p>
    <w:p w14:paraId="3F9E8EAE" w14:textId="47764219" w:rsidR="00695126" w:rsidRDefault="008F2AA4" w:rsidP="008F2AA4">
      <w:pPr>
        <w:ind w:left="360"/>
        <w:rPr>
          <w:sz w:val="28"/>
          <w:szCs w:val="28"/>
          <w:lang w:val="en-IN"/>
        </w:rPr>
      </w:pPr>
      <w:r w:rsidRPr="008F2AA4">
        <w:rPr>
          <w:b/>
          <w:bCs/>
          <w:sz w:val="28"/>
          <w:szCs w:val="28"/>
          <w:lang w:val="en-IN"/>
        </w:rPr>
        <w:t>Promises</w:t>
      </w:r>
      <w:r w:rsidRPr="008F2AA4">
        <w:rPr>
          <w:sz w:val="28"/>
          <w:szCs w:val="28"/>
          <w:lang w:val="en-IN"/>
        </w:rPr>
        <w:t xml:space="preserve"> are a modern way to handle asynchronous operations in JavaScript, making the code more readable and easier to manage compared to callback-based approaches.</w:t>
      </w:r>
    </w:p>
    <w:p w14:paraId="6715F69C" w14:textId="28B26D29" w:rsidR="00E02150" w:rsidRDefault="00E02150" w:rsidP="008F2AA4">
      <w:pPr>
        <w:ind w:left="360"/>
        <w:rPr>
          <w:sz w:val="28"/>
          <w:szCs w:val="28"/>
        </w:rPr>
      </w:pPr>
      <w:r w:rsidRPr="00E02150">
        <w:rPr>
          <w:sz w:val="28"/>
          <w:szCs w:val="28"/>
        </w:rPr>
        <w:t>They allow you to define what happens when an operation is successful (</w:t>
      </w:r>
      <w:r w:rsidR="0020460C">
        <w:rPr>
          <w:sz w:val="28"/>
          <w:szCs w:val="28"/>
        </w:rPr>
        <w:t>`</w:t>
      </w:r>
      <w:r w:rsidRPr="00E02150">
        <w:rPr>
          <w:sz w:val="28"/>
          <w:szCs w:val="28"/>
        </w:rPr>
        <w:t>then</w:t>
      </w:r>
      <w:r w:rsidR="0020460C">
        <w:rPr>
          <w:sz w:val="28"/>
          <w:szCs w:val="28"/>
        </w:rPr>
        <w:t>`</w:t>
      </w:r>
      <w:r w:rsidRPr="00E02150">
        <w:rPr>
          <w:sz w:val="28"/>
          <w:szCs w:val="28"/>
        </w:rPr>
        <w:t>), when it fails (</w:t>
      </w:r>
      <w:r w:rsidR="0020460C">
        <w:rPr>
          <w:sz w:val="28"/>
          <w:szCs w:val="28"/>
        </w:rPr>
        <w:t>`</w:t>
      </w:r>
      <w:r w:rsidRPr="00E02150">
        <w:rPr>
          <w:sz w:val="28"/>
          <w:szCs w:val="28"/>
        </w:rPr>
        <w:t>catch</w:t>
      </w:r>
      <w:r w:rsidR="0020460C">
        <w:rPr>
          <w:sz w:val="28"/>
          <w:szCs w:val="28"/>
        </w:rPr>
        <w:t>`</w:t>
      </w:r>
      <w:r w:rsidRPr="00E02150">
        <w:rPr>
          <w:sz w:val="28"/>
          <w:szCs w:val="28"/>
        </w:rPr>
        <w:t>), and what should happen regardless of the outcome (</w:t>
      </w:r>
      <w:r w:rsidR="0020460C">
        <w:rPr>
          <w:sz w:val="28"/>
          <w:szCs w:val="28"/>
        </w:rPr>
        <w:t>`</w:t>
      </w:r>
      <w:r w:rsidRPr="00E02150">
        <w:rPr>
          <w:sz w:val="28"/>
          <w:szCs w:val="28"/>
        </w:rPr>
        <w:t>finally</w:t>
      </w:r>
      <w:r w:rsidR="0020460C">
        <w:rPr>
          <w:sz w:val="28"/>
          <w:szCs w:val="28"/>
        </w:rPr>
        <w:t>`</w:t>
      </w:r>
      <w:r w:rsidRPr="00E02150">
        <w:rPr>
          <w:sz w:val="28"/>
          <w:szCs w:val="28"/>
        </w:rPr>
        <w:t>).</w:t>
      </w:r>
    </w:p>
    <w:p w14:paraId="41D2D5CF" w14:textId="49F100E7" w:rsidR="0020460C" w:rsidRDefault="0020460C" w:rsidP="00C64C0E">
      <w:pPr>
        <w:ind w:left="360"/>
        <w:rPr>
          <w:sz w:val="28"/>
          <w:szCs w:val="28"/>
        </w:rPr>
      </w:pPr>
      <w:r w:rsidRPr="00C64C0E">
        <w:rPr>
          <w:sz w:val="28"/>
          <w:szCs w:val="28"/>
        </w:rPr>
        <w:t>METHODS OD PROMISE:-</w:t>
      </w:r>
      <w:r w:rsidR="00C64C0E">
        <w:rPr>
          <w:sz w:val="28"/>
          <w:szCs w:val="28"/>
        </w:rPr>
        <w:t xml:space="preserve"> </w:t>
      </w:r>
    </w:p>
    <w:p w14:paraId="0070D47E" w14:textId="5CD7FE7C" w:rsidR="00C64C0E" w:rsidRPr="005355EA" w:rsidRDefault="00C64C0E" w:rsidP="00535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355EA">
        <w:rPr>
          <w:sz w:val="28"/>
          <w:szCs w:val="28"/>
        </w:rPr>
        <w:t>then</w:t>
      </w:r>
      <w:r w:rsidR="005355EA" w:rsidRPr="005355EA">
        <w:rPr>
          <w:sz w:val="28"/>
          <w:szCs w:val="28"/>
        </w:rPr>
        <w:t>()</w:t>
      </w:r>
    </w:p>
    <w:p w14:paraId="19C3BD5D" w14:textId="02D882CA" w:rsidR="00C64C0E" w:rsidRPr="005355EA" w:rsidRDefault="00C64C0E" w:rsidP="00535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355EA">
        <w:rPr>
          <w:sz w:val="28"/>
          <w:szCs w:val="28"/>
        </w:rPr>
        <w:t>catch</w:t>
      </w:r>
      <w:r w:rsidR="005355EA" w:rsidRPr="005355EA">
        <w:rPr>
          <w:sz w:val="28"/>
          <w:szCs w:val="28"/>
        </w:rPr>
        <w:t>()</w:t>
      </w:r>
    </w:p>
    <w:p w14:paraId="029B0E37" w14:textId="6CA332D1" w:rsidR="00C64C0E" w:rsidRPr="005355EA" w:rsidRDefault="00C64C0E" w:rsidP="005355EA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5355EA">
        <w:rPr>
          <w:sz w:val="28"/>
          <w:szCs w:val="28"/>
        </w:rPr>
        <w:t>finally</w:t>
      </w:r>
      <w:r w:rsidR="005355EA" w:rsidRPr="005355EA">
        <w:rPr>
          <w:sz w:val="28"/>
          <w:szCs w:val="28"/>
        </w:rPr>
        <w:t>()</w:t>
      </w:r>
    </w:p>
    <w:p w14:paraId="7101896F" w14:textId="68C1136C" w:rsidR="005355EA" w:rsidRDefault="005355EA" w:rsidP="005355EA">
      <w:pPr>
        <w:pStyle w:val="ListParagraph"/>
        <w:ind w:left="1080"/>
        <w:rPr>
          <w:sz w:val="28"/>
          <w:szCs w:val="28"/>
        </w:rPr>
      </w:pPr>
    </w:p>
    <w:p w14:paraId="7E24E70F" w14:textId="10885C1B" w:rsidR="00E30C26" w:rsidRDefault="00E30C26" w:rsidP="005355E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EXAMPLE OF PROMISE :-</w:t>
      </w:r>
    </w:p>
    <w:p w14:paraId="6C15FED5" w14:textId="77777777" w:rsidR="00E30C26" w:rsidRDefault="00E30C26" w:rsidP="005355EA">
      <w:pPr>
        <w:pStyle w:val="ListParagraph"/>
        <w:ind w:left="1080"/>
        <w:rPr>
          <w:sz w:val="28"/>
          <w:szCs w:val="28"/>
        </w:rPr>
      </w:pPr>
    </w:p>
    <w:p w14:paraId="53B07958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>function userAuthentication(username, password) {</w:t>
      </w:r>
    </w:p>
    <w:p w14:paraId="342BFFEF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return new Promise((resolve, reject) =&gt; {</w:t>
      </w:r>
    </w:p>
    <w:p w14:paraId="17064666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console.log("Checking user Authentication...");</w:t>
      </w:r>
    </w:p>
    <w:p w14:paraId="66C770F9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</w:p>
    <w:p w14:paraId="0C45E9F6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setTimeout(() =&gt; {</w:t>
      </w:r>
    </w:p>
    <w:p w14:paraId="712D2C40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    if (username === "Arman" &amp;&amp; password === "password") {</w:t>
      </w:r>
    </w:p>
    <w:p w14:paraId="6D0781B1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        resolve("user Authentication successful");</w:t>
      </w:r>
    </w:p>
    <w:p w14:paraId="5407599D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    } else {</w:t>
      </w:r>
    </w:p>
    <w:p w14:paraId="3905AEAF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        </w:t>
      </w:r>
      <w:proofErr w:type="gramStart"/>
      <w:r w:rsidRPr="00E30C26">
        <w:rPr>
          <w:sz w:val="28"/>
          <w:szCs w:val="28"/>
          <w:highlight w:val="cyan"/>
          <w:lang w:val="en-IN"/>
        </w:rPr>
        <w:t>reject(</w:t>
      </w:r>
      <w:proofErr w:type="gramEnd"/>
      <w:r w:rsidRPr="00E30C26">
        <w:rPr>
          <w:sz w:val="28"/>
          <w:szCs w:val="28"/>
          <w:highlight w:val="cyan"/>
          <w:lang w:val="en-IN"/>
        </w:rPr>
        <w:t>"user Authentication failed");</w:t>
      </w:r>
    </w:p>
    <w:p w14:paraId="2A0B3077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    }</w:t>
      </w:r>
    </w:p>
    <w:p w14:paraId="0A4F0440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}, 3000);</w:t>
      </w:r>
    </w:p>
    <w:p w14:paraId="1462B583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});</w:t>
      </w:r>
    </w:p>
    <w:p w14:paraId="29DA2727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>}</w:t>
      </w:r>
    </w:p>
    <w:p w14:paraId="311CBE5D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</w:p>
    <w:p w14:paraId="36BFBC4B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lastRenderedPageBreak/>
        <w:t>userAuthentication("Arman", "password")</w:t>
      </w:r>
    </w:p>
    <w:p w14:paraId="74A76029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.then((message) =&gt; {</w:t>
      </w:r>
    </w:p>
    <w:p w14:paraId="5420F9B5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console.log("user Authentication successful");</w:t>
      </w:r>
    </w:p>
    <w:p w14:paraId="1018757D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})</w:t>
      </w:r>
    </w:p>
    <w:p w14:paraId="156002FF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.catch(() =&gt; {</w:t>
      </w:r>
    </w:p>
    <w:p w14:paraId="1F5FA829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console.log("user Authentication failed");</w:t>
      </w:r>
    </w:p>
    <w:p w14:paraId="33C2F739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})</w:t>
      </w:r>
    </w:p>
    <w:p w14:paraId="599326BD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.finally(() =&gt; {</w:t>
      </w:r>
    </w:p>
    <w:p w14:paraId="7D42031D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setTimeout(() =&gt; {</w:t>
      </w:r>
    </w:p>
    <w:p w14:paraId="687E634C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    console.log("Authentication Process Complete");</w:t>
      </w:r>
    </w:p>
    <w:p w14:paraId="53B44CE0" w14:textId="77777777" w:rsidR="00E30C26" w:rsidRPr="00E30C26" w:rsidRDefault="00E30C26" w:rsidP="00E30C26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    }, 2000);</w:t>
      </w:r>
    </w:p>
    <w:p w14:paraId="39DF0609" w14:textId="46F6074A" w:rsidR="00E30C26" w:rsidRDefault="00E30C26" w:rsidP="00E30C26">
      <w:pPr>
        <w:pStyle w:val="ListParagraph"/>
        <w:ind w:left="1080"/>
        <w:rPr>
          <w:sz w:val="28"/>
          <w:szCs w:val="28"/>
          <w:lang w:val="en-IN"/>
        </w:rPr>
      </w:pPr>
      <w:r w:rsidRPr="00E30C26">
        <w:rPr>
          <w:sz w:val="28"/>
          <w:szCs w:val="28"/>
          <w:highlight w:val="cyan"/>
          <w:lang w:val="en-IN"/>
        </w:rPr>
        <w:t xml:space="preserve">    });</w:t>
      </w:r>
    </w:p>
    <w:p w14:paraId="47807B55" w14:textId="37974EA8" w:rsidR="00720072" w:rsidRDefault="009B0E10" w:rsidP="00E30C26">
      <w:pPr>
        <w:pStyle w:val="ListParagraph"/>
        <w:ind w:left="1080"/>
        <w:rPr>
          <w:b/>
          <w:bCs/>
          <w:sz w:val="40"/>
          <w:szCs w:val="40"/>
          <w:lang w:val="en-IN"/>
        </w:rPr>
      </w:pPr>
      <w:r w:rsidRPr="009B0E10">
        <w:rPr>
          <w:b/>
          <w:bCs/>
          <w:sz w:val="40"/>
          <w:szCs w:val="40"/>
          <w:lang w:val="en-IN"/>
        </w:rPr>
        <w:t>OUTPUT:-</w:t>
      </w:r>
    </w:p>
    <w:p w14:paraId="5675DA17" w14:textId="77777777" w:rsidR="009B0E10" w:rsidRPr="009B0E10" w:rsidRDefault="009B0E10" w:rsidP="009B0E10">
      <w:pPr>
        <w:pStyle w:val="ListParagraph"/>
        <w:ind w:left="1080"/>
        <w:rPr>
          <w:sz w:val="32"/>
          <w:szCs w:val="32"/>
          <w:lang w:val="en-IN"/>
        </w:rPr>
      </w:pPr>
      <w:r w:rsidRPr="009B0E10">
        <w:rPr>
          <w:sz w:val="32"/>
          <w:szCs w:val="32"/>
          <w:lang w:val="en-IN"/>
        </w:rPr>
        <w:t>Checking user Authentication...</w:t>
      </w:r>
    </w:p>
    <w:p w14:paraId="023C8CCF" w14:textId="77777777" w:rsidR="009B0E10" w:rsidRPr="009B0E10" w:rsidRDefault="009B0E10" w:rsidP="009B0E10">
      <w:pPr>
        <w:pStyle w:val="ListParagraph"/>
        <w:ind w:left="1080"/>
        <w:rPr>
          <w:sz w:val="32"/>
          <w:szCs w:val="32"/>
          <w:lang w:val="en-IN"/>
        </w:rPr>
      </w:pPr>
      <w:r w:rsidRPr="009B0E10">
        <w:rPr>
          <w:sz w:val="32"/>
          <w:szCs w:val="32"/>
          <w:lang w:val="en-IN"/>
        </w:rPr>
        <w:t>user Authentication successful</w:t>
      </w:r>
    </w:p>
    <w:p w14:paraId="4AFAB15B" w14:textId="67F29C9E" w:rsidR="009B0E10" w:rsidRDefault="009B0E10" w:rsidP="009B0E10">
      <w:pPr>
        <w:pStyle w:val="ListParagraph"/>
        <w:ind w:left="1080"/>
        <w:rPr>
          <w:sz w:val="32"/>
          <w:szCs w:val="32"/>
          <w:lang w:val="en-IN"/>
        </w:rPr>
      </w:pPr>
      <w:r w:rsidRPr="009B0E10">
        <w:rPr>
          <w:sz w:val="32"/>
          <w:szCs w:val="32"/>
          <w:lang w:val="en-IN"/>
        </w:rPr>
        <w:t>Authentication Process Complete</w:t>
      </w:r>
    </w:p>
    <w:p w14:paraId="633C8E2C" w14:textId="77777777" w:rsidR="009B0E10" w:rsidRPr="009B0E10" w:rsidRDefault="009B0E10" w:rsidP="009B0E10">
      <w:pPr>
        <w:pStyle w:val="ListParagraph"/>
        <w:ind w:left="1080"/>
        <w:rPr>
          <w:sz w:val="32"/>
          <w:szCs w:val="32"/>
          <w:lang w:val="en-IN"/>
        </w:rPr>
      </w:pPr>
    </w:p>
    <w:p w14:paraId="6F8A9CDA" w14:textId="1C0596C7" w:rsidR="00720072" w:rsidRDefault="00720072" w:rsidP="00E30C26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EXPLANATION FOR THE ABOVE PROMISE </w:t>
      </w:r>
      <w:proofErr w:type="gramStart"/>
      <w:r>
        <w:rPr>
          <w:sz w:val="28"/>
          <w:szCs w:val="28"/>
          <w:lang w:val="en-IN"/>
        </w:rPr>
        <w:t>EXAMPLE:-</w:t>
      </w:r>
      <w:proofErr w:type="gramEnd"/>
    </w:p>
    <w:p w14:paraId="0D685728" w14:textId="77777777" w:rsidR="00BC117B" w:rsidRDefault="00BC117B" w:rsidP="00E30C26">
      <w:pPr>
        <w:pStyle w:val="ListParagraph"/>
        <w:ind w:left="1080"/>
        <w:rPr>
          <w:sz w:val="28"/>
          <w:szCs w:val="28"/>
          <w:lang w:val="en-IN"/>
        </w:rPr>
      </w:pPr>
    </w:p>
    <w:p w14:paraId="2AAD70C2" w14:textId="20AB0361" w:rsidR="00BC117B" w:rsidRPr="00BC117B" w:rsidRDefault="00BC117B" w:rsidP="00BC117B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BC117B">
        <w:rPr>
          <w:sz w:val="28"/>
          <w:szCs w:val="28"/>
          <w:lang w:val="en-IN"/>
        </w:rPr>
        <w:t>Here the function is create</w:t>
      </w:r>
      <w:r w:rsidR="00E614A7">
        <w:rPr>
          <w:sz w:val="28"/>
          <w:szCs w:val="28"/>
          <w:lang w:val="en-IN"/>
        </w:rPr>
        <w:t>d</w:t>
      </w:r>
      <w:r w:rsidRPr="00BC117B">
        <w:rPr>
          <w:sz w:val="28"/>
          <w:szCs w:val="28"/>
          <w:lang w:val="en-IN"/>
        </w:rPr>
        <w:t xml:space="preserve"> by the name of `userAuthentication` that takes the parameter `username` and `password`</w:t>
      </w:r>
    </w:p>
    <w:p w14:paraId="5ACB933F" w14:textId="77777777" w:rsidR="00BC117B" w:rsidRPr="00BC117B" w:rsidRDefault="00BC117B" w:rsidP="00BC117B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BC117B">
        <w:rPr>
          <w:sz w:val="28"/>
          <w:szCs w:val="28"/>
          <w:lang w:val="en-IN"/>
        </w:rPr>
        <w:t>Inside the function a new `promise` object is created and this object tells that the task will complete in future also stimulates user authentication and return a promise that resolves or rejects on the credentials</w:t>
      </w:r>
    </w:p>
    <w:p w14:paraId="4EDCD0BF" w14:textId="77777777" w:rsidR="00BC117B" w:rsidRPr="00BC117B" w:rsidRDefault="00BC117B" w:rsidP="00E614A7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BC117B">
        <w:rPr>
          <w:sz w:val="28"/>
          <w:szCs w:val="28"/>
          <w:lang w:val="en-IN"/>
        </w:rPr>
        <w:t>Inside the Promise:</w:t>
      </w:r>
    </w:p>
    <w:p w14:paraId="084108B4" w14:textId="77777777" w:rsidR="00BC117B" w:rsidRPr="00BC117B" w:rsidRDefault="00BC117B" w:rsidP="00E614A7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BC117B">
        <w:rPr>
          <w:sz w:val="28"/>
          <w:szCs w:val="28"/>
          <w:lang w:val="en-IN"/>
        </w:rPr>
        <w:t>Logs "Checking user Authentication..." to indicate the start of the authentication process.</w:t>
      </w:r>
    </w:p>
    <w:p w14:paraId="41F7A8A6" w14:textId="77777777" w:rsidR="00BC117B" w:rsidRPr="00BC117B" w:rsidRDefault="00BC117B" w:rsidP="00E614A7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BC117B">
        <w:rPr>
          <w:sz w:val="28"/>
          <w:szCs w:val="28"/>
          <w:lang w:val="en-IN"/>
        </w:rPr>
        <w:t xml:space="preserve">Uses `setTimeout` to simulate a delay of 3 seconds (3000 </w:t>
      </w:r>
      <w:r w:rsidRPr="00BC117B">
        <w:rPr>
          <w:i/>
          <w:iCs/>
          <w:sz w:val="28"/>
          <w:szCs w:val="28"/>
          <w:lang w:val="en-IN"/>
        </w:rPr>
        <w:t>milliseconds</w:t>
      </w:r>
      <w:r w:rsidRPr="00BC117B">
        <w:rPr>
          <w:sz w:val="28"/>
          <w:szCs w:val="28"/>
          <w:lang w:val="en-IN"/>
        </w:rPr>
        <w:t>). After the delay:</w:t>
      </w:r>
    </w:p>
    <w:p w14:paraId="550DB82D" w14:textId="77777777" w:rsidR="00BC117B" w:rsidRPr="00BC117B" w:rsidRDefault="00BC117B" w:rsidP="00E614A7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BC117B">
        <w:rPr>
          <w:sz w:val="28"/>
          <w:szCs w:val="28"/>
          <w:lang w:val="en-IN"/>
        </w:rPr>
        <w:t>If `username` is "Arman" and `password` is "password", the promise is resolved with the message "user Authentication successful".</w:t>
      </w:r>
    </w:p>
    <w:p w14:paraId="686098EC" w14:textId="44C7434B" w:rsidR="009B0E10" w:rsidRDefault="00BC117B" w:rsidP="00681CF6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 w:rsidRPr="00BC117B">
        <w:rPr>
          <w:sz w:val="28"/>
          <w:szCs w:val="28"/>
          <w:lang w:val="en-IN"/>
        </w:rPr>
        <w:lastRenderedPageBreak/>
        <w:t>If the credentials do not match, the promise is rejected with the message "user Authentication failed".</w:t>
      </w:r>
    </w:p>
    <w:p w14:paraId="22DF9FB4" w14:textId="1ECCB5EF" w:rsidR="00681CF6" w:rsidRDefault="00CD5606" w:rsidP="00681CF6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Using `userAuthentication</w:t>
      </w:r>
      <w:proofErr w:type="gramStart"/>
      <w:r>
        <w:rPr>
          <w:sz w:val="28"/>
          <w:szCs w:val="28"/>
          <w:lang w:val="en-IN"/>
        </w:rPr>
        <w:t>`(</w:t>
      </w:r>
      <w:proofErr w:type="gramEnd"/>
      <w:r>
        <w:rPr>
          <w:sz w:val="28"/>
          <w:szCs w:val="28"/>
          <w:lang w:val="en-IN"/>
        </w:rPr>
        <w:t>“Arman”, “password”)</w:t>
      </w:r>
    </w:p>
    <w:p w14:paraId="0BEA7E4B" w14:textId="46BAF077" w:rsidR="00CD5606" w:rsidRDefault="00CD5606" w:rsidP="00262189">
      <w:pPr>
        <w:pStyle w:val="ListParagraph"/>
        <w:ind w:left="10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init</w:t>
      </w:r>
      <w:r w:rsidR="00220915">
        <w:rPr>
          <w:sz w:val="28"/>
          <w:szCs w:val="28"/>
          <w:lang w:val="en-IN"/>
        </w:rPr>
        <w:t>iates the authentication process with the give credentials. The function returns a promise</w:t>
      </w:r>
      <w:r w:rsidR="00262189">
        <w:rPr>
          <w:sz w:val="28"/>
          <w:szCs w:val="28"/>
          <w:lang w:val="en-IN"/>
        </w:rPr>
        <w:t>.</w:t>
      </w:r>
    </w:p>
    <w:p w14:paraId="2F83E226" w14:textId="37FF4B00" w:rsidR="00262189" w:rsidRPr="00A24B8A" w:rsidRDefault="00262189" w:rsidP="00A24B8A">
      <w:pPr>
        <w:rPr>
          <w:b/>
          <w:bCs/>
          <w:sz w:val="36"/>
          <w:szCs w:val="36"/>
          <w:u w:val="single"/>
          <w:lang w:val="en-IN"/>
        </w:rPr>
      </w:pPr>
      <w:r w:rsidRPr="00A24B8A">
        <w:rPr>
          <w:b/>
          <w:bCs/>
          <w:sz w:val="36"/>
          <w:szCs w:val="36"/>
          <w:u w:val="single"/>
          <w:lang w:val="en-IN"/>
        </w:rPr>
        <w:t>.then((message) =&gt; { ... }):</w:t>
      </w:r>
    </w:p>
    <w:p w14:paraId="7187A890" w14:textId="77777777" w:rsidR="00262189" w:rsidRPr="00262189" w:rsidRDefault="00262189" w:rsidP="00262189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 w:rsidRPr="00262189">
        <w:rPr>
          <w:sz w:val="28"/>
          <w:szCs w:val="28"/>
          <w:lang w:val="en-IN"/>
        </w:rPr>
        <w:t xml:space="preserve">This is called if the promise is </w:t>
      </w:r>
      <w:r w:rsidRPr="00262189">
        <w:rPr>
          <w:b/>
          <w:bCs/>
          <w:sz w:val="28"/>
          <w:szCs w:val="28"/>
          <w:lang w:val="en-IN"/>
        </w:rPr>
        <w:t>resolved</w:t>
      </w:r>
      <w:r w:rsidRPr="00262189">
        <w:rPr>
          <w:sz w:val="28"/>
          <w:szCs w:val="28"/>
          <w:lang w:val="en-IN"/>
        </w:rPr>
        <w:t xml:space="preserve"> (i.e., authentication is successful).</w:t>
      </w:r>
    </w:p>
    <w:p w14:paraId="7C5A9791" w14:textId="77777777" w:rsidR="00262189" w:rsidRPr="00262189" w:rsidRDefault="00262189" w:rsidP="00262189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 w:rsidRPr="00262189">
        <w:rPr>
          <w:sz w:val="28"/>
          <w:szCs w:val="28"/>
          <w:lang w:val="en-IN"/>
        </w:rPr>
        <w:t>It logs "user Authentication successful". Note that the message parameter, which contains "user Authentication successful", is not used here, but could be if needed.</w:t>
      </w:r>
    </w:p>
    <w:p w14:paraId="3A758E3C" w14:textId="0C277F78" w:rsidR="00262189" w:rsidRPr="00A24B8A" w:rsidRDefault="00262189" w:rsidP="00A24B8A">
      <w:pPr>
        <w:rPr>
          <w:b/>
          <w:bCs/>
          <w:sz w:val="36"/>
          <w:szCs w:val="36"/>
          <w:u w:val="single"/>
          <w:lang w:val="en-IN"/>
        </w:rPr>
      </w:pPr>
      <w:r w:rsidRPr="00A24B8A">
        <w:rPr>
          <w:b/>
          <w:bCs/>
          <w:sz w:val="36"/>
          <w:szCs w:val="36"/>
          <w:u w:val="single"/>
          <w:lang w:val="en-IN"/>
        </w:rPr>
        <w:t xml:space="preserve"> .catch(() =&gt; { ... }):</w:t>
      </w:r>
    </w:p>
    <w:p w14:paraId="4ADE77AD" w14:textId="77777777" w:rsidR="00262189" w:rsidRPr="00262189" w:rsidRDefault="00262189" w:rsidP="00262189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262189">
        <w:rPr>
          <w:sz w:val="28"/>
          <w:szCs w:val="28"/>
          <w:lang w:val="en-IN"/>
        </w:rPr>
        <w:t xml:space="preserve">This is called if the promise is </w:t>
      </w:r>
      <w:r w:rsidRPr="00262189">
        <w:rPr>
          <w:b/>
          <w:bCs/>
          <w:sz w:val="28"/>
          <w:szCs w:val="28"/>
          <w:lang w:val="en-IN"/>
        </w:rPr>
        <w:t>rejected</w:t>
      </w:r>
      <w:r w:rsidRPr="00262189">
        <w:rPr>
          <w:sz w:val="28"/>
          <w:szCs w:val="28"/>
          <w:lang w:val="en-IN"/>
        </w:rPr>
        <w:t xml:space="preserve"> (i.e., authentication fails).</w:t>
      </w:r>
    </w:p>
    <w:p w14:paraId="53A2068E" w14:textId="77777777" w:rsidR="00262189" w:rsidRPr="00262189" w:rsidRDefault="00262189" w:rsidP="00262189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262189">
        <w:rPr>
          <w:sz w:val="28"/>
          <w:szCs w:val="28"/>
          <w:lang w:val="en-IN"/>
        </w:rPr>
        <w:t>It logs "user Authentication failed". No parameters are used in the catch block, but you could modify it to accept and use an error message if needed.</w:t>
      </w:r>
    </w:p>
    <w:p w14:paraId="09E26635" w14:textId="2D02F80B" w:rsidR="00262189" w:rsidRPr="00B541D3" w:rsidRDefault="00262189" w:rsidP="00A24B8A">
      <w:pPr>
        <w:rPr>
          <w:b/>
          <w:bCs/>
          <w:sz w:val="36"/>
          <w:szCs w:val="36"/>
          <w:u w:val="single"/>
          <w:lang w:val="en-IN"/>
        </w:rPr>
      </w:pPr>
      <w:r w:rsidRPr="00B541D3">
        <w:rPr>
          <w:b/>
          <w:bCs/>
          <w:sz w:val="36"/>
          <w:szCs w:val="36"/>
          <w:u w:val="single"/>
          <w:lang w:val="en-IN"/>
        </w:rPr>
        <w:t xml:space="preserve"> .finally(() =&gt; { ... }):</w:t>
      </w:r>
    </w:p>
    <w:p w14:paraId="4D77B2F4" w14:textId="77777777" w:rsidR="00262189" w:rsidRPr="00262189" w:rsidRDefault="00262189" w:rsidP="00262189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 w:rsidRPr="00262189">
        <w:rPr>
          <w:sz w:val="28"/>
          <w:szCs w:val="28"/>
          <w:lang w:val="en-IN"/>
        </w:rPr>
        <w:t>This is called after the promise has been settled (either resolved or rejected), regardless of the outcome.</w:t>
      </w:r>
    </w:p>
    <w:p w14:paraId="04192139" w14:textId="77777777" w:rsidR="00262189" w:rsidRPr="00262189" w:rsidRDefault="00262189" w:rsidP="00262189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 w:rsidRPr="00262189">
        <w:rPr>
          <w:sz w:val="28"/>
          <w:szCs w:val="28"/>
          <w:lang w:val="en-IN"/>
        </w:rPr>
        <w:t>Inside the finally block, there is a setTimeout with a 2-second delay (2000 milliseconds) before logging "Authentication Process Complete". This ensures that the completion message is logged after the final delay.</w:t>
      </w:r>
    </w:p>
    <w:p w14:paraId="20F17285" w14:textId="4E6E31B6" w:rsidR="00FE69D2" w:rsidRDefault="00FE69D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7475E0AA" w14:textId="4830D03F" w:rsidR="00262189" w:rsidRPr="00FE69D2" w:rsidRDefault="00020633" w:rsidP="00262189">
      <w:pPr>
        <w:pStyle w:val="ListParagraph"/>
        <w:ind w:left="1080"/>
        <w:rPr>
          <w:b/>
          <w:bCs/>
          <w:i/>
          <w:iCs/>
          <w:sz w:val="40"/>
          <w:szCs w:val="40"/>
          <w:u w:val="single"/>
          <w:lang w:val="en-IN"/>
        </w:rPr>
      </w:pPr>
      <w:r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lastRenderedPageBreak/>
        <w:t xml:space="preserve">6) </w:t>
      </w:r>
      <w:r w:rsidR="00FE69D2" w:rsidRPr="00FE69D2">
        <w:rPr>
          <w:b/>
          <w:bCs/>
          <w:i/>
          <w:iCs/>
          <w:sz w:val="40"/>
          <w:szCs w:val="40"/>
          <w:highlight w:val="darkGray"/>
          <w:u w:val="single"/>
          <w:lang w:val="en-IN"/>
        </w:rPr>
        <w:t>async/await</w:t>
      </w:r>
    </w:p>
    <w:p w14:paraId="7F64D045" w14:textId="1936483D" w:rsidR="00020633" w:rsidRPr="00020633" w:rsidRDefault="00020633" w:rsidP="00020633">
      <w:pPr>
        <w:pStyle w:val="ListParagraph"/>
        <w:ind w:left="1080"/>
        <w:rPr>
          <w:sz w:val="28"/>
          <w:szCs w:val="28"/>
          <w:lang w:val="en-IN"/>
        </w:rPr>
      </w:pPr>
      <w:r w:rsidRPr="00020633">
        <w:rPr>
          <w:b/>
          <w:bCs/>
          <w:sz w:val="28"/>
          <w:szCs w:val="28"/>
          <w:u w:val="single"/>
          <w:lang w:val="en-IN"/>
        </w:rPr>
        <w:t>Async</w:t>
      </w:r>
      <w:r w:rsidRPr="00020633">
        <w:rPr>
          <w:sz w:val="28"/>
          <w:szCs w:val="28"/>
          <w:lang w:val="en-IN"/>
        </w:rPr>
        <w:t xml:space="preserve">: A keyword used to declare a function as asynchronous. An </w:t>
      </w:r>
      <w:r w:rsidR="006715E5">
        <w:rPr>
          <w:sz w:val="28"/>
          <w:szCs w:val="28"/>
          <w:lang w:val="en-IN"/>
        </w:rPr>
        <w:t>`</w:t>
      </w:r>
      <w:r w:rsidRPr="00020633">
        <w:rPr>
          <w:sz w:val="28"/>
          <w:szCs w:val="28"/>
          <w:lang w:val="en-IN"/>
        </w:rPr>
        <w:t>async</w:t>
      </w:r>
      <w:r w:rsidR="006715E5">
        <w:rPr>
          <w:sz w:val="28"/>
          <w:szCs w:val="28"/>
          <w:lang w:val="en-IN"/>
        </w:rPr>
        <w:t xml:space="preserve">` </w:t>
      </w:r>
      <w:r w:rsidRPr="00020633">
        <w:rPr>
          <w:sz w:val="28"/>
          <w:szCs w:val="28"/>
          <w:lang w:val="en-IN"/>
        </w:rPr>
        <w:t xml:space="preserve"> function always returns a promise, which resolves with the value returned from the function or rejects if an error is thrown.</w:t>
      </w:r>
    </w:p>
    <w:p w14:paraId="5996DD14" w14:textId="7BC96155" w:rsidR="00020633" w:rsidRDefault="00020633" w:rsidP="00020633">
      <w:pPr>
        <w:pStyle w:val="ListParagraph"/>
        <w:ind w:left="1080"/>
        <w:rPr>
          <w:sz w:val="28"/>
          <w:szCs w:val="28"/>
          <w:lang w:val="en-IN"/>
        </w:rPr>
      </w:pPr>
      <w:r w:rsidRPr="00020633">
        <w:rPr>
          <w:b/>
          <w:bCs/>
          <w:sz w:val="28"/>
          <w:szCs w:val="28"/>
          <w:u w:val="single"/>
          <w:lang w:val="en-IN"/>
        </w:rPr>
        <w:t>Await</w:t>
      </w:r>
      <w:r w:rsidRPr="00020633">
        <w:rPr>
          <w:sz w:val="28"/>
          <w:szCs w:val="28"/>
          <w:lang w:val="en-IN"/>
        </w:rPr>
        <w:t xml:space="preserve">: A keyword used inside </w:t>
      </w:r>
      <w:r w:rsidR="00C02382">
        <w:rPr>
          <w:sz w:val="28"/>
          <w:szCs w:val="28"/>
          <w:lang w:val="en-IN"/>
        </w:rPr>
        <w:t>`</w:t>
      </w:r>
      <w:r w:rsidRPr="00020633">
        <w:rPr>
          <w:sz w:val="28"/>
          <w:szCs w:val="28"/>
          <w:lang w:val="en-IN"/>
        </w:rPr>
        <w:t>async</w:t>
      </w:r>
      <w:r w:rsidR="00C02382">
        <w:rPr>
          <w:sz w:val="28"/>
          <w:szCs w:val="28"/>
          <w:lang w:val="en-IN"/>
        </w:rPr>
        <w:t>`</w:t>
      </w:r>
      <w:r w:rsidRPr="00020633">
        <w:rPr>
          <w:sz w:val="28"/>
          <w:szCs w:val="28"/>
          <w:lang w:val="en-IN"/>
        </w:rPr>
        <w:t xml:space="preserve"> functions to pause the execution of the function until a promise is resolved or rejected. It allows you to write code that waits for asynchronous operations to complete without blocking the main thread.</w:t>
      </w:r>
    </w:p>
    <w:p w14:paraId="5E8B699C" w14:textId="72C5D9AE" w:rsidR="00FE7A01" w:rsidRDefault="00FE7A01" w:rsidP="00020633">
      <w:pPr>
        <w:pStyle w:val="ListParagraph"/>
        <w:ind w:left="108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EXAMPLE OF async/await</w:t>
      </w:r>
      <w:r w:rsidRPr="00FE7A01">
        <w:rPr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>-</w:t>
      </w:r>
    </w:p>
    <w:p w14:paraId="3F618554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>function fetchData() {</w:t>
      </w:r>
    </w:p>
    <w:p w14:paraId="1B44D0CB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return new Promise((resolve, reject) =&gt; {</w:t>
      </w:r>
    </w:p>
    <w:p w14:paraId="3A0AB717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    setTimeout(() =&gt; {</w:t>
      </w:r>
    </w:p>
    <w:p w14:paraId="481EC1CD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        resolve("Data fetched");</w:t>
      </w:r>
    </w:p>
    <w:p w14:paraId="5EFDA425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    }, 2000);</w:t>
      </w:r>
    </w:p>
    <w:p w14:paraId="438F1501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});</w:t>
      </w:r>
    </w:p>
    <w:p w14:paraId="6325A0FA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>}</w:t>
      </w:r>
    </w:p>
    <w:p w14:paraId="6FD11101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>async function fetchDataAndLog() {</w:t>
      </w:r>
    </w:p>
    <w:p w14:paraId="4286501E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try {</w:t>
      </w:r>
    </w:p>
    <w:p w14:paraId="35BC795F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    let data = await fetchData(); // Waits for fetchData to resolve</w:t>
      </w:r>
    </w:p>
    <w:p w14:paraId="1A890FA0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    console.log(data); // Logs the resolved data</w:t>
      </w:r>
    </w:p>
    <w:p w14:paraId="17292600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} catch (error) {</w:t>
      </w:r>
    </w:p>
    <w:p w14:paraId="20A37C4F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    console.error("Error:", error); // Catches and logs any error</w:t>
      </w:r>
    </w:p>
    <w:p w14:paraId="3AE49FEB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 xml:space="preserve">    }</w:t>
      </w:r>
    </w:p>
    <w:p w14:paraId="6FD7BD34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>}</w:t>
      </w:r>
    </w:p>
    <w:p w14:paraId="428274FE" w14:textId="77777777" w:rsidR="00FE7A01" w:rsidRPr="00FE7A01" w:rsidRDefault="00FE7A01" w:rsidP="00FE7A01">
      <w:pPr>
        <w:pStyle w:val="ListParagraph"/>
        <w:ind w:left="1080"/>
        <w:rPr>
          <w:sz w:val="28"/>
          <w:szCs w:val="28"/>
          <w:highlight w:val="cyan"/>
          <w:lang w:val="en-IN"/>
        </w:rPr>
      </w:pPr>
    </w:p>
    <w:p w14:paraId="5AE95976" w14:textId="17045DE7" w:rsidR="00FE7A01" w:rsidRDefault="00FE7A01" w:rsidP="00FE7A01">
      <w:pPr>
        <w:pStyle w:val="ListParagraph"/>
        <w:ind w:left="1080"/>
        <w:rPr>
          <w:sz w:val="28"/>
          <w:szCs w:val="28"/>
          <w:lang w:val="en-IN"/>
        </w:rPr>
      </w:pPr>
      <w:r w:rsidRPr="00FE7A01">
        <w:rPr>
          <w:sz w:val="28"/>
          <w:szCs w:val="28"/>
          <w:highlight w:val="cyan"/>
          <w:lang w:val="en-IN"/>
        </w:rPr>
        <w:t>fetchDataAndLog();</w:t>
      </w:r>
      <w:r w:rsidRPr="00FE7A01">
        <w:rPr>
          <w:sz w:val="28"/>
          <w:szCs w:val="28"/>
          <w:lang w:val="en-IN"/>
        </w:rPr>
        <w:t xml:space="preserve"> </w:t>
      </w:r>
    </w:p>
    <w:p w14:paraId="0C684028" w14:textId="148543DF" w:rsidR="00FE7A01" w:rsidRDefault="00DF60AC" w:rsidP="00FE7A01">
      <w:pPr>
        <w:pStyle w:val="ListParagraph"/>
        <w:ind w:left="1080"/>
        <w:rPr>
          <w:sz w:val="28"/>
          <w:szCs w:val="28"/>
          <w:lang w:val="en-IN"/>
        </w:rPr>
      </w:pPr>
      <w:proofErr w:type="gramStart"/>
      <w:r w:rsidRPr="00DF60AC">
        <w:rPr>
          <w:sz w:val="40"/>
          <w:szCs w:val="40"/>
          <w:lang w:val="en-IN"/>
        </w:rPr>
        <w:t>output:</w:t>
      </w:r>
      <w:r>
        <w:rPr>
          <w:sz w:val="28"/>
          <w:szCs w:val="28"/>
          <w:lang w:val="en-IN"/>
        </w:rPr>
        <w:t>-</w:t>
      </w:r>
      <w:proofErr w:type="gramEnd"/>
      <w:r>
        <w:rPr>
          <w:sz w:val="28"/>
          <w:szCs w:val="28"/>
          <w:lang w:val="en-IN"/>
        </w:rPr>
        <w:t xml:space="preserve"> Data fetched</w:t>
      </w:r>
    </w:p>
    <w:p w14:paraId="72AAE78B" w14:textId="77777777" w:rsidR="00DF60AC" w:rsidRDefault="00DF60AC" w:rsidP="00FE7A01">
      <w:pPr>
        <w:pStyle w:val="ListParagraph"/>
        <w:ind w:left="1080"/>
        <w:rPr>
          <w:sz w:val="28"/>
          <w:szCs w:val="28"/>
          <w:lang w:val="en-IN"/>
        </w:rPr>
      </w:pPr>
    </w:p>
    <w:p w14:paraId="0E78C767" w14:textId="591AF05F" w:rsidR="00332375" w:rsidRPr="00332375" w:rsidRDefault="00FE7A01" w:rsidP="00332375">
      <w:pPr>
        <w:pStyle w:val="ListParagraph"/>
        <w:ind w:left="1080"/>
        <w:rPr>
          <w:sz w:val="28"/>
          <w:szCs w:val="28"/>
          <w:lang w:val="en-IN"/>
        </w:rPr>
      </w:pPr>
      <w:r w:rsidRPr="00332375">
        <w:rPr>
          <w:sz w:val="28"/>
          <w:szCs w:val="28"/>
          <w:lang w:val="en-IN"/>
        </w:rPr>
        <w:t>EXPLANATION</w:t>
      </w:r>
      <w:r w:rsidR="00332375" w:rsidRPr="00332375">
        <w:rPr>
          <w:sz w:val="28"/>
          <w:szCs w:val="28"/>
          <w:lang w:val="en-IN"/>
        </w:rPr>
        <w:t xml:space="preserve"> FOR async/await EXAMPLE</w:t>
      </w:r>
      <w:r w:rsidR="00332375">
        <w:rPr>
          <w:sz w:val="28"/>
          <w:szCs w:val="28"/>
          <w:lang w:val="en-IN"/>
        </w:rPr>
        <w:t>…</w:t>
      </w:r>
    </w:p>
    <w:p w14:paraId="73BAEA68" w14:textId="77777777" w:rsidR="00332375" w:rsidRDefault="00332375" w:rsidP="00332375">
      <w:pPr>
        <w:pStyle w:val="ListParagraph"/>
        <w:ind w:left="1080"/>
        <w:rPr>
          <w:b/>
          <w:bCs/>
          <w:sz w:val="28"/>
          <w:szCs w:val="28"/>
          <w:lang w:val="en-IN"/>
        </w:rPr>
      </w:pPr>
    </w:p>
    <w:p w14:paraId="10AE4D77" w14:textId="57B323FF" w:rsidR="00B97CD0" w:rsidRPr="00332375" w:rsidRDefault="00963878" w:rsidP="00332375">
      <w:pPr>
        <w:pStyle w:val="ListParagraph"/>
        <w:numPr>
          <w:ilvl w:val="0"/>
          <w:numId w:val="13"/>
        </w:numPr>
        <w:rPr>
          <w:sz w:val="28"/>
          <w:szCs w:val="28"/>
          <w:lang w:val="en-IN"/>
        </w:rPr>
      </w:pPr>
      <w:r w:rsidRPr="00332375">
        <w:rPr>
          <w:b/>
          <w:bCs/>
          <w:sz w:val="28"/>
          <w:szCs w:val="28"/>
          <w:lang w:val="en-IN"/>
        </w:rPr>
        <w:t>`</w:t>
      </w:r>
      <w:r w:rsidR="00B97CD0" w:rsidRPr="00332375">
        <w:rPr>
          <w:b/>
          <w:bCs/>
          <w:sz w:val="28"/>
          <w:szCs w:val="28"/>
          <w:lang w:val="en-IN"/>
        </w:rPr>
        <w:t>fetchData</w:t>
      </w:r>
      <w:r w:rsidRPr="00332375">
        <w:rPr>
          <w:b/>
          <w:bCs/>
          <w:sz w:val="28"/>
          <w:szCs w:val="28"/>
          <w:lang w:val="en-IN"/>
        </w:rPr>
        <w:t>`</w:t>
      </w:r>
      <w:r w:rsidR="00B97CD0" w:rsidRPr="00332375">
        <w:rPr>
          <w:sz w:val="28"/>
          <w:szCs w:val="28"/>
          <w:lang w:val="en-IN"/>
        </w:rPr>
        <w:t>: A function that returns a promise, simulating a delay of 2 seconds before resolving with the string "Data fetched".</w:t>
      </w:r>
    </w:p>
    <w:p w14:paraId="09DE7E1D" w14:textId="7E7A5117" w:rsidR="00B97CD0" w:rsidRPr="00B97CD0" w:rsidRDefault="00963878" w:rsidP="00A86A05">
      <w:pPr>
        <w:pStyle w:val="ListParagraph"/>
        <w:numPr>
          <w:ilvl w:val="0"/>
          <w:numId w:val="13"/>
        </w:num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`</w:t>
      </w:r>
      <w:r w:rsidR="00B97CD0" w:rsidRPr="00B97CD0">
        <w:rPr>
          <w:b/>
          <w:bCs/>
          <w:sz w:val="28"/>
          <w:szCs w:val="28"/>
          <w:lang w:val="en-IN"/>
        </w:rPr>
        <w:t>fetchDataAndLog</w:t>
      </w:r>
      <w:r>
        <w:rPr>
          <w:b/>
          <w:bCs/>
          <w:sz w:val="28"/>
          <w:szCs w:val="28"/>
          <w:lang w:val="en-IN"/>
        </w:rPr>
        <w:t>`</w:t>
      </w:r>
      <w:r w:rsidR="00B97CD0" w:rsidRPr="00B97CD0">
        <w:rPr>
          <w:sz w:val="28"/>
          <w:szCs w:val="28"/>
          <w:lang w:val="en-IN"/>
        </w:rPr>
        <w:t xml:space="preserve">: An </w:t>
      </w:r>
      <w:r w:rsidR="00B97CD0">
        <w:rPr>
          <w:sz w:val="28"/>
          <w:szCs w:val="28"/>
          <w:lang w:val="en-IN"/>
        </w:rPr>
        <w:t>`</w:t>
      </w:r>
      <w:r w:rsidR="00B97CD0" w:rsidRPr="00B97CD0">
        <w:rPr>
          <w:sz w:val="28"/>
          <w:szCs w:val="28"/>
          <w:lang w:val="en-IN"/>
        </w:rPr>
        <w:t>async</w:t>
      </w:r>
      <w:r w:rsidR="00B97CD0">
        <w:rPr>
          <w:sz w:val="28"/>
          <w:szCs w:val="28"/>
          <w:lang w:val="en-IN"/>
        </w:rPr>
        <w:t>`</w:t>
      </w:r>
      <w:r w:rsidR="00B97CD0" w:rsidRPr="00B97CD0">
        <w:rPr>
          <w:sz w:val="28"/>
          <w:szCs w:val="28"/>
          <w:lang w:val="en-IN"/>
        </w:rPr>
        <w:t xml:space="preserve"> function that uses </w:t>
      </w:r>
      <w:r w:rsidR="00B97CD0">
        <w:rPr>
          <w:sz w:val="28"/>
          <w:szCs w:val="28"/>
          <w:lang w:val="en-IN"/>
        </w:rPr>
        <w:t>`</w:t>
      </w:r>
      <w:r w:rsidR="00B97CD0" w:rsidRPr="00B97CD0">
        <w:rPr>
          <w:sz w:val="28"/>
          <w:szCs w:val="28"/>
          <w:lang w:val="en-IN"/>
        </w:rPr>
        <w:t>await</w:t>
      </w:r>
      <w:r w:rsidR="00B97CD0">
        <w:rPr>
          <w:sz w:val="28"/>
          <w:szCs w:val="28"/>
          <w:lang w:val="en-IN"/>
        </w:rPr>
        <w:t>`</w:t>
      </w:r>
      <w:r w:rsidR="00B97CD0" w:rsidRPr="00B97CD0">
        <w:rPr>
          <w:sz w:val="28"/>
          <w:szCs w:val="28"/>
          <w:lang w:val="en-IN"/>
        </w:rPr>
        <w:t xml:space="preserve"> to wait for the fetchData promise to resolve.</w:t>
      </w:r>
    </w:p>
    <w:p w14:paraId="3798E023" w14:textId="3EEFC60E" w:rsidR="00B97CD0" w:rsidRPr="004C64D1" w:rsidRDefault="00963878" w:rsidP="004C64D1">
      <w:pPr>
        <w:pStyle w:val="ListParagraph"/>
        <w:numPr>
          <w:ilvl w:val="0"/>
          <w:numId w:val="13"/>
        </w:numPr>
        <w:rPr>
          <w:sz w:val="28"/>
          <w:szCs w:val="28"/>
          <w:lang w:val="en-IN"/>
        </w:rPr>
      </w:pPr>
      <w:r w:rsidRPr="004C64D1">
        <w:rPr>
          <w:b/>
          <w:bCs/>
          <w:sz w:val="28"/>
          <w:szCs w:val="28"/>
          <w:lang w:val="en-IN"/>
        </w:rPr>
        <w:t>`</w:t>
      </w:r>
      <w:r w:rsidR="00B97CD0" w:rsidRPr="004C64D1">
        <w:rPr>
          <w:b/>
          <w:bCs/>
          <w:sz w:val="28"/>
          <w:szCs w:val="28"/>
          <w:lang w:val="en-IN"/>
        </w:rPr>
        <w:t xml:space="preserve">await </w:t>
      </w:r>
      <w:proofErr w:type="gramStart"/>
      <w:r w:rsidR="00B97CD0" w:rsidRPr="004C64D1">
        <w:rPr>
          <w:b/>
          <w:bCs/>
          <w:sz w:val="28"/>
          <w:szCs w:val="28"/>
          <w:lang w:val="en-IN"/>
        </w:rPr>
        <w:t>fetchData(</w:t>
      </w:r>
      <w:proofErr w:type="gramEnd"/>
      <w:r w:rsidR="00B97CD0" w:rsidRPr="004C64D1">
        <w:rPr>
          <w:b/>
          <w:bCs/>
          <w:sz w:val="28"/>
          <w:szCs w:val="28"/>
          <w:lang w:val="en-IN"/>
        </w:rPr>
        <w:t>)</w:t>
      </w:r>
      <w:r w:rsidRPr="004C64D1">
        <w:rPr>
          <w:b/>
          <w:bCs/>
          <w:sz w:val="28"/>
          <w:szCs w:val="28"/>
          <w:lang w:val="en-IN"/>
        </w:rPr>
        <w:t>`</w:t>
      </w:r>
      <w:r w:rsidR="00B97CD0" w:rsidRPr="004C64D1">
        <w:rPr>
          <w:sz w:val="28"/>
          <w:szCs w:val="28"/>
          <w:lang w:val="en-IN"/>
        </w:rPr>
        <w:t>: Pauses the execution of fetchDataAndLog until the promise from fetchData is resolved.</w:t>
      </w:r>
    </w:p>
    <w:p w14:paraId="7EDB6661" w14:textId="4ECFEEBB" w:rsidR="00B97CD0" w:rsidRPr="004C64D1" w:rsidRDefault="00963878" w:rsidP="004C64D1">
      <w:pPr>
        <w:pStyle w:val="ListParagraph"/>
        <w:numPr>
          <w:ilvl w:val="0"/>
          <w:numId w:val="13"/>
        </w:numPr>
        <w:rPr>
          <w:sz w:val="28"/>
          <w:szCs w:val="28"/>
          <w:lang w:val="en-IN"/>
        </w:rPr>
      </w:pPr>
      <w:r w:rsidRPr="004C64D1">
        <w:rPr>
          <w:b/>
          <w:bCs/>
          <w:sz w:val="28"/>
          <w:szCs w:val="28"/>
          <w:lang w:val="en-IN"/>
        </w:rPr>
        <w:t>`</w:t>
      </w:r>
      <w:r w:rsidR="00B97CD0" w:rsidRPr="004C64D1">
        <w:rPr>
          <w:b/>
          <w:bCs/>
          <w:sz w:val="28"/>
          <w:szCs w:val="28"/>
          <w:lang w:val="en-IN"/>
        </w:rPr>
        <w:t>try...catch</w:t>
      </w:r>
      <w:r w:rsidRPr="004C64D1">
        <w:rPr>
          <w:b/>
          <w:bCs/>
          <w:sz w:val="28"/>
          <w:szCs w:val="28"/>
          <w:lang w:val="en-IN"/>
        </w:rPr>
        <w:t>`</w:t>
      </w:r>
      <w:r w:rsidR="00B97CD0" w:rsidRPr="004C64D1">
        <w:rPr>
          <w:sz w:val="28"/>
          <w:szCs w:val="28"/>
          <w:lang w:val="en-IN"/>
        </w:rPr>
        <w:t>: Handles any errors that may occur during the await operation.</w:t>
      </w:r>
    </w:p>
    <w:p w14:paraId="48A092D5" w14:textId="77777777" w:rsidR="00FE7A01" w:rsidRPr="00020633" w:rsidRDefault="00FE7A01" w:rsidP="00FE7A01">
      <w:pPr>
        <w:pStyle w:val="ListParagraph"/>
        <w:ind w:left="1080"/>
        <w:rPr>
          <w:sz w:val="28"/>
          <w:szCs w:val="28"/>
          <w:lang w:val="en-IN"/>
        </w:rPr>
      </w:pPr>
    </w:p>
    <w:p w14:paraId="54A380EB" w14:textId="77777777" w:rsidR="00720072" w:rsidRPr="005355EA" w:rsidRDefault="00720072" w:rsidP="00E30C26">
      <w:pPr>
        <w:pStyle w:val="ListParagraph"/>
        <w:ind w:left="1080"/>
        <w:rPr>
          <w:sz w:val="28"/>
          <w:szCs w:val="28"/>
          <w:lang w:val="en-IN"/>
        </w:rPr>
      </w:pPr>
    </w:p>
    <w:p w14:paraId="5A5CFAC7" w14:textId="77777777" w:rsidR="00FE7A01" w:rsidRPr="005355EA" w:rsidRDefault="00FE7A01">
      <w:pPr>
        <w:pStyle w:val="ListParagraph"/>
        <w:ind w:left="1080"/>
        <w:rPr>
          <w:sz w:val="28"/>
          <w:szCs w:val="28"/>
          <w:lang w:val="en-IN"/>
        </w:rPr>
      </w:pPr>
    </w:p>
    <w:sectPr w:rsidR="00FE7A01" w:rsidRPr="0053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0D4"/>
    <w:multiLevelType w:val="hybridMultilevel"/>
    <w:tmpl w:val="ACB2C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B84"/>
    <w:multiLevelType w:val="hybridMultilevel"/>
    <w:tmpl w:val="4EC08F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F42B19"/>
    <w:multiLevelType w:val="hybridMultilevel"/>
    <w:tmpl w:val="778CA33A"/>
    <w:lvl w:ilvl="0" w:tplc="9238DA4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667401A"/>
    <w:multiLevelType w:val="multilevel"/>
    <w:tmpl w:val="C83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43D0B"/>
    <w:multiLevelType w:val="multilevel"/>
    <w:tmpl w:val="28A0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06E9E"/>
    <w:multiLevelType w:val="multilevel"/>
    <w:tmpl w:val="0AF8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F52ED"/>
    <w:multiLevelType w:val="multilevel"/>
    <w:tmpl w:val="4A6A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351AF"/>
    <w:multiLevelType w:val="multilevel"/>
    <w:tmpl w:val="BE4C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01D79"/>
    <w:multiLevelType w:val="hybridMultilevel"/>
    <w:tmpl w:val="C862EC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0A20B8"/>
    <w:multiLevelType w:val="hybridMultilevel"/>
    <w:tmpl w:val="B1C68E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F60616"/>
    <w:multiLevelType w:val="hybridMultilevel"/>
    <w:tmpl w:val="CD6A1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A0395"/>
    <w:multiLevelType w:val="hybridMultilevel"/>
    <w:tmpl w:val="44E2E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A59DF"/>
    <w:multiLevelType w:val="multilevel"/>
    <w:tmpl w:val="0772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07108">
    <w:abstractNumId w:val="0"/>
  </w:num>
  <w:num w:numId="2" w16cid:durableId="155733231">
    <w:abstractNumId w:val="10"/>
  </w:num>
  <w:num w:numId="3" w16cid:durableId="338847824">
    <w:abstractNumId w:val="5"/>
  </w:num>
  <w:num w:numId="4" w16cid:durableId="1919484471">
    <w:abstractNumId w:val="12"/>
  </w:num>
  <w:num w:numId="5" w16cid:durableId="1818455309">
    <w:abstractNumId w:val="2"/>
  </w:num>
  <w:num w:numId="6" w16cid:durableId="695233201">
    <w:abstractNumId w:val="8"/>
  </w:num>
  <w:num w:numId="7" w16cid:durableId="74515869">
    <w:abstractNumId w:val="1"/>
  </w:num>
  <w:num w:numId="8" w16cid:durableId="464734928">
    <w:abstractNumId w:val="6"/>
  </w:num>
  <w:num w:numId="9" w16cid:durableId="2067607382">
    <w:abstractNumId w:val="7"/>
  </w:num>
  <w:num w:numId="10" w16cid:durableId="317150763">
    <w:abstractNumId w:val="4"/>
  </w:num>
  <w:num w:numId="11" w16cid:durableId="371197066">
    <w:abstractNumId w:val="3"/>
  </w:num>
  <w:num w:numId="12" w16cid:durableId="1058821134">
    <w:abstractNumId w:val="9"/>
  </w:num>
  <w:num w:numId="13" w16cid:durableId="421341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DA"/>
    <w:rsid w:val="00020633"/>
    <w:rsid w:val="00084959"/>
    <w:rsid w:val="00170B82"/>
    <w:rsid w:val="001B6CD3"/>
    <w:rsid w:val="0020460C"/>
    <w:rsid w:val="00220221"/>
    <w:rsid w:val="00220915"/>
    <w:rsid w:val="00262189"/>
    <w:rsid w:val="002E4C3F"/>
    <w:rsid w:val="00332375"/>
    <w:rsid w:val="003562DA"/>
    <w:rsid w:val="004330C0"/>
    <w:rsid w:val="004C64D1"/>
    <w:rsid w:val="004E26F2"/>
    <w:rsid w:val="005355EA"/>
    <w:rsid w:val="006715E5"/>
    <w:rsid w:val="00681CF6"/>
    <w:rsid w:val="00695126"/>
    <w:rsid w:val="006C14AB"/>
    <w:rsid w:val="00713CC0"/>
    <w:rsid w:val="00720072"/>
    <w:rsid w:val="00887369"/>
    <w:rsid w:val="008F2AA4"/>
    <w:rsid w:val="00963878"/>
    <w:rsid w:val="009B0E10"/>
    <w:rsid w:val="009C66EC"/>
    <w:rsid w:val="009C79C4"/>
    <w:rsid w:val="009F2B34"/>
    <w:rsid w:val="00A24B8A"/>
    <w:rsid w:val="00A86A05"/>
    <w:rsid w:val="00A96FC0"/>
    <w:rsid w:val="00AA5705"/>
    <w:rsid w:val="00B541D3"/>
    <w:rsid w:val="00B806DF"/>
    <w:rsid w:val="00B97CD0"/>
    <w:rsid w:val="00BB5A77"/>
    <w:rsid w:val="00BC117B"/>
    <w:rsid w:val="00C02382"/>
    <w:rsid w:val="00C64C0E"/>
    <w:rsid w:val="00CD5606"/>
    <w:rsid w:val="00D01052"/>
    <w:rsid w:val="00DC753E"/>
    <w:rsid w:val="00DF60AC"/>
    <w:rsid w:val="00E02150"/>
    <w:rsid w:val="00E22FB6"/>
    <w:rsid w:val="00E30C26"/>
    <w:rsid w:val="00E614A7"/>
    <w:rsid w:val="00ED07E1"/>
    <w:rsid w:val="00FA6BBB"/>
    <w:rsid w:val="00FE69D2"/>
    <w:rsid w:val="00FE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F4EB"/>
  <w15:docId w15:val="{9D9999FC-0D08-46AD-A4BB-F303DA27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452</TotalTime>
  <Pages>12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 Shaikh</cp:lastModifiedBy>
  <cp:revision>33</cp:revision>
  <dcterms:created xsi:type="dcterms:W3CDTF">2024-08-27T03:26:00Z</dcterms:created>
  <dcterms:modified xsi:type="dcterms:W3CDTF">2024-08-27T11:17:00Z</dcterms:modified>
</cp:coreProperties>
</file>